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60407E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4.1.5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60407E">
        <w:rPr>
          <w:lang w:val="hr-BA"/>
        </w:rPr>
        <w:t xml:space="preserve"> </w:t>
      </w:r>
      <w:r w:rsidR="0060407E" w:rsidRPr="00C72587">
        <w:t>Testing whether new equipment can be registered if field ‘</w:t>
      </w:r>
      <w:proofErr w:type="spellStart"/>
      <w:r w:rsidR="0060407E">
        <w:t>Serijski</w:t>
      </w:r>
      <w:proofErr w:type="spellEnd"/>
      <w:r w:rsidR="0060407E">
        <w:t xml:space="preserve"> </w:t>
      </w:r>
      <w:proofErr w:type="spellStart"/>
      <w:r w:rsidR="0060407E">
        <w:t>broj</w:t>
      </w:r>
      <w:proofErr w:type="spellEnd"/>
      <w:r w:rsidR="0060407E">
        <w:t xml:space="preserve">’ for </w:t>
      </w:r>
      <w:r w:rsidR="0005188E">
        <w:t>entering</w:t>
      </w:r>
      <w:r w:rsidR="0060407E">
        <w:t xml:space="preserve"> serial number</w:t>
      </w:r>
      <w:r w:rsidR="0060407E" w:rsidRPr="00C72587">
        <w:t xml:space="preserve"> is left empty.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60407E" w:rsidRPr="00A76785" w:rsidRDefault="0060407E" w:rsidP="0060407E">
      <w:r w:rsidRPr="00A76785">
        <w:t xml:space="preserve">1. Login using correct username and password of admin profile </w:t>
      </w:r>
    </w:p>
    <w:p w:rsidR="0060407E" w:rsidRDefault="0060407E" w:rsidP="0060407E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60407E" w:rsidRDefault="0060407E" w:rsidP="0060407E">
      <w:r>
        <w:t>3. Leave field for serial number ‘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’ </w:t>
      </w:r>
      <w:r w:rsidR="00A226A2">
        <w:t>empty</w:t>
      </w:r>
    </w:p>
    <w:p w:rsidR="0060407E" w:rsidRDefault="0060407E" w:rsidP="0060407E">
      <w:r>
        <w:t>4. Choose type of equipment from drop down menu ‘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>’, choose brand of equipment from drop down menu ‘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 and enter inventory number into ‘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>’ field</w:t>
      </w:r>
    </w:p>
    <w:p w:rsidR="0060407E" w:rsidRDefault="0060407E" w:rsidP="0060407E">
      <w:pPr>
        <w:rPr>
          <w:lang w:val="hr-BA"/>
        </w:rPr>
      </w:pPr>
      <w:r>
        <w:t>5. Click button ‘</w:t>
      </w:r>
      <w:proofErr w:type="spellStart"/>
      <w:r>
        <w:t>Sacuvaj</w:t>
      </w:r>
      <w:proofErr w:type="spellEnd"/>
      <w:r>
        <w:t>’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60407E">
        <w:rPr>
          <w:lang w:val="hr-BA"/>
        </w:rPr>
        <w:t xml:space="preserve">Admin profile can register new equipment if field 'Serijski broj' for serial number is left empty.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60407E">
        <w:rPr>
          <w:lang w:val="hr-BA"/>
        </w:rPr>
        <w:t xml:space="preserve"> Admin profile cannot register new equipment if serial number is not entered.</w:t>
      </w:r>
    </w:p>
    <w:p w:rsidR="00FA2073" w:rsidRPr="0060407E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60407E">
        <w:rPr>
          <w:lang w:val="hr-BA"/>
        </w:rPr>
        <w:t xml:space="preserve"> </w:t>
      </w:r>
      <w:r w:rsidR="0060407E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60407E">
        <w:rPr>
          <w:lang w:val="hr-BA"/>
        </w:rPr>
        <w:t xml:space="preserve">Admin profile should not be able to register new equipment without entering a serial number into field 'Serijski broj'. </w:t>
      </w:r>
    </w:p>
    <w:p w:rsidR="0060407E" w:rsidRPr="0060407E" w:rsidRDefault="0060407E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985A19" w:rsidRPr="00985A19">
        <w:rPr>
          <w:lang w:val="hr-BA"/>
        </w:rPr>
        <w:t>https://ufile.io/ntsyrhsd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7E"/>
    <w:rsid w:val="0005188E"/>
    <w:rsid w:val="001A0B90"/>
    <w:rsid w:val="00356899"/>
    <w:rsid w:val="0060407E"/>
    <w:rsid w:val="006E3994"/>
    <w:rsid w:val="00985A19"/>
    <w:rsid w:val="00A226A2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59A68-4954-44A6-88B5-09CBB8D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2022-06-28T12:06:00Z</dcterms:created>
  <dcterms:modified xsi:type="dcterms:W3CDTF">2022-07-10T11:00:00Z</dcterms:modified>
</cp:coreProperties>
</file>
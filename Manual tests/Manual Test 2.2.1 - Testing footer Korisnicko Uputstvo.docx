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F00FC" w:rsidRDefault="00635E2C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2.2.1</w:t>
      </w:r>
    </w:p>
    <w:p w:rsidR="00FA2073" w:rsidRPr="005F00FC" w:rsidRDefault="00FA2073" w:rsidP="00FA2073">
      <w:pPr>
        <w:rPr>
          <w:sz w:val="28"/>
          <w:szCs w:val="28"/>
        </w:rPr>
      </w:pPr>
    </w:p>
    <w:p w:rsidR="00FA2073" w:rsidRPr="005F00FC" w:rsidRDefault="00FA2073" w:rsidP="005F00FC">
      <w:r w:rsidRPr="005F00FC">
        <w:rPr>
          <w:b/>
        </w:rPr>
        <w:t>Description</w:t>
      </w:r>
      <w:r w:rsidRPr="005F00FC">
        <w:t>:</w:t>
      </w:r>
      <w:r w:rsidR="005F00FC" w:rsidRPr="005F00FC">
        <w:t xml:space="preserve"> Testing </w:t>
      </w:r>
      <w:proofErr w:type="spellStart"/>
      <w:r w:rsidR="005F00FC" w:rsidRPr="005F00FC">
        <w:t>clickability</w:t>
      </w:r>
      <w:proofErr w:type="spellEnd"/>
      <w:r w:rsidR="005F00FC" w:rsidRPr="005F00FC">
        <w:t xml:space="preserve"> and response of footer element '</w:t>
      </w:r>
      <w:proofErr w:type="spellStart"/>
      <w:r w:rsidR="005F00FC" w:rsidRPr="005F00FC">
        <w:t>Korisnicko</w:t>
      </w:r>
      <w:proofErr w:type="spellEnd"/>
      <w:r w:rsidR="005F00FC" w:rsidRPr="005F00FC">
        <w:t xml:space="preserve"> </w:t>
      </w:r>
      <w:proofErr w:type="spellStart"/>
      <w:r w:rsidR="005F00FC" w:rsidRPr="005F00FC">
        <w:t>Uputstvo</w:t>
      </w:r>
      <w:proofErr w:type="spellEnd"/>
      <w:r w:rsidR="005F00FC" w:rsidRPr="005F00FC">
        <w:t>' (User Manual)</w:t>
      </w:r>
    </w:p>
    <w:p w:rsidR="00FA2073" w:rsidRPr="005F00FC" w:rsidRDefault="00FA2073" w:rsidP="00FA2073">
      <w:r w:rsidRPr="005F00FC">
        <w:rPr>
          <w:b/>
        </w:rPr>
        <w:t>Steps</w:t>
      </w:r>
      <w:r w:rsidRPr="005F00FC">
        <w:t>:</w:t>
      </w:r>
    </w:p>
    <w:p w:rsidR="005F00FC" w:rsidRPr="005F00FC" w:rsidRDefault="005F00FC" w:rsidP="00FA2073">
      <w:r w:rsidRPr="005F00FC">
        <w:t>1. Login using correct username and password of admin profile</w:t>
      </w:r>
    </w:p>
    <w:p w:rsidR="005F00FC" w:rsidRPr="005F00FC" w:rsidRDefault="005F00FC" w:rsidP="00FA2073">
      <w:r w:rsidRPr="005F00FC">
        <w:t>2. Click button '</w:t>
      </w:r>
      <w:proofErr w:type="spellStart"/>
      <w:r w:rsidRPr="005F00FC">
        <w:t>Prijava</w:t>
      </w:r>
      <w:proofErr w:type="spellEnd"/>
      <w:r w:rsidRPr="005F00FC">
        <w:t>'</w:t>
      </w:r>
    </w:p>
    <w:p w:rsidR="005F00FC" w:rsidRPr="005F00FC" w:rsidRDefault="005F00FC" w:rsidP="00FA2073">
      <w:r w:rsidRPr="005F00FC">
        <w:t>3. Click footer link '</w:t>
      </w:r>
      <w:proofErr w:type="spellStart"/>
      <w:r w:rsidRPr="005F00FC">
        <w:t>Korisnicko</w:t>
      </w:r>
      <w:proofErr w:type="spellEnd"/>
      <w:r w:rsidRPr="005F00FC">
        <w:t xml:space="preserve"> </w:t>
      </w:r>
      <w:proofErr w:type="spellStart"/>
      <w:r w:rsidRPr="005F00FC">
        <w:t>Uputstvo</w:t>
      </w:r>
      <w:proofErr w:type="spellEnd"/>
      <w:r w:rsidRPr="005F00FC">
        <w:t>'</w:t>
      </w:r>
    </w:p>
    <w:p w:rsidR="00FA2073" w:rsidRPr="005F00FC" w:rsidRDefault="00FA2073" w:rsidP="00FA2073">
      <w:r w:rsidRPr="005F00FC">
        <w:rPr>
          <w:b/>
        </w:rPr>
        <w:t>Actual result</w:t>
      </w:r>
      <w:r w:rsidRPr="005F00FC">
        <w:t xml:space="preserve">: </w:t>
      </w:r>
      <w:r w:rsidR="005F00FC" w:rsidRPr="005F00FC">
        <w:t>When user clicks link '</w:t>
      </w:r>
      <w:proofErr w:type="spellStart"/>
      <w:r w:rsidR="005F00FC" w:rsidRPr="005F00FC">
        <w:t>Korisnicko</w:t>
      </w:r>
      <w:proofErr w:type="spellEnd"/>
      <w:r w:rsidR="005F00FC" w:rsidRPr="005F00FC">
        <w:t xml:space="preserve"> </w:t>
      </w:r>
      <w:proofErr w:type="spellStart"/>
      <w:r w:rsidR="005F00FC" w:rsidRPr="005F00FC">
        <w:t>Uputstvo</w:t>
      </w:r>
      <w:proofErr w:type="spellEnd"/>
      <w:r w:rsidR="005F00FC" w:rsidRPr="005F00FC">
        <w:t xml:space="preserve">', they are not redirected to a new page and the current website scrolls up to </w:t>
      </w:r>
      <w:r w:rsidR="005F00FC">
        <w:t xml:space="preserve">the top. </w:t>
      </w:r>
    </w:p>
    <w:p w:rsidR="00FA2073" w:rsidRPr="005F00FC" w:rsidRDefault="00FA2073" w:rsidP="00FA2073">
      <w:r w:rsidRPr="005F00FC">
        <w:rPr>
          <w:b/>
        </w:rPr>
        <w:t>Expected result</w:t>
      </w:r>
      <w:r w:rsidRPr="005F00FC">
        <w:t>:</w:t>
      </w:r>
      <w:r w:rsidR="005F00FC">
        <w:t xml:space="preserve"> When user clicks link ‘</w:t>
      </w:r>
      <w:proofErr w:type="spellStart"/>
      <w:r w:rsidR="005F00FC">
        <w:t>Korisnicko</w:t>
      </w:r>
      <w:proofErr w:type="spellEnd"/>
      <w:r w:rsidR="005F00FC">
        <w:t xml:space="preserve"> </w:t>
      </w:r>
      <w:proofErr w:type="spellStart"/>
      <w:r w:rsidR="005F00FC">
        <w:t>Uputstvo</w:t>
      </w:r>
      <w:proofErr w:type="spellEnd"/>
      <w:r w:rsidR="005F00FC">
        <w:t xml:space="preserve">’, a new page opens where a pdf document of the user manual is displayed. </w:t>
      </w:r>
    </w:p>
    <w:p w:rsidR="00FA2073" w:rsidRPr="005F00FC" w:rsidRDefault="00FA2073" w:rsidP="00FA2073">
      <w:pPr>
        <w:rPr>
          <w:color w:val="FF0000"/>
        </w:rPr>
      </w:pPr>
      <w:r w:rsidRPr="005F00FC">
        <w:rPr>
          <w:b/>
        </w:rPr>
        <w:t>Testing status</w:t>
      </w:r>
      <w:r w:rsidRPr="005F00FC">
        <w:t>:</w:t>
      </w:r>
      <w:r w:rsidR="005F00FC">
        <w:t xml:space="preserve"> </w:t>
      </w:r>
      <w:r w:rsidR="005F00FC">
        <w:rPr>
          <w:b/>
          <w:color w:val="FF0000"/>
        </w:rPr>
        <w:t xml:space="preserve">FAIL </w:t>
      </w:r>
    </w:p>
    <w:p w:rsidR="00FA2073" w:rsidRDefault="00FA2073" w:rsidP="00FA2073">
      <w:r w:rsidRPr="005F00FC">
        <w:rPr>
          <w:b/>
        </w:rPr>
        <w:t>Issue</w:t>
      </w:r>
      <w:r w:rsidRPr="005F00FC">
        <w:t xml:space="preserve">: </w:t>
      </w:r>
      <w:r w:rsidR="005F00FC">
        <w:t xml:space="preserve">User should be able to access the user manual which is displayed as a pdf document after clicking the footer link. </w:t>
      </w:r>
    </w:p>
    <w:p w:rsidR="005F00FC" w:rsidRPr="005F00FC" w:rsidRDefault="005F00FC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F93795" w:rsidRPr="00F93795">
        <w:t>https://ufile.io/04k1h7y4</w:t>
      </w:r>
      <w:bookmarkStart w:id="0" w:name="_GoBack"/>
      <w:bookmarkEnd w:id="0"/>
    </w:p>
    <w:p w:rsidR="00FA2073" w:rsidRPr="005F00FC" w:rsidRDefault="00FA2073"/>
    <w:sectPr w:rsidR="00FA2073" w:rsidRPr="005F00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FC"/>
    <w:rsid w:val="001A0B90"/>
    <w:rsid w:val="00356899"/>
    <w:rsid w:val="005F00FC"/>
    <w:rsid w:val="00635E2C"/>
    <w:rsid w:val="006E3994"/>
    <w:rsid w:val="00BE08B6"/>
    <w:rsid w:val="00F93795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CEE3B-F14A-4223-BB31-10BC3A3A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2022-06-22T13:08:00Z</dcterms:created>
  <dcterms:modified xsi:type="dcterms:W3CDTF">2022-07-10T10:53:00Z</dcterms:modified>
</cp:coreProperties>
</file>
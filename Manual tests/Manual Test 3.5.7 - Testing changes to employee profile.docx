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C2416" w:rsidRDefault="003A686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3.5.7</w:t>
      </w:r>
      <w:bookmarkStart w:id="0" w:name="_GoBack"/>
      <w:bookmarkEnd w:id="0"/>
      <w:r w:rsidR="00FA2073" w:rsidRPr="007C2416">
        <w:rPr>
          <w:b/>
          <w:sz w:val="28"/>
          <w:szCs w:val="28"/>
        </w:rPr>
        <w:t xml:space="preserve"> </w:t>
      </w:r>
    </w:p>
    <w:p w:rsidR="00FA2073" w:rsidRPr="007C2416" w:rsidRDefault="00FA2073" w:rsidP="00FA2073">
      <w:pPr>
        <w:rPr>
          <w:sz w:val="28"/>
          <w:szCs w:val="28"/>
        </w:rPr>
      </w:pPr>
    </w:p>
    <w:p w:rsidR="00FA2073" w:rsidRPr="007C2416" w:rsidRDefault="00FA2073" w:rsidP="00FA2073">
      <w:r w:rsidRPr="007C2416">
        <w:rPr>
          <w:b/>
        </w:rPr>
        <w:t>Description</w:t>
      </w:r>
      <w:r w:rsidRPr="007C2416">
        <w:t>:</w:t>
      </w:r>
      <w:r w:rsidR="007C2416" w:rsidRPr="007C2416">
        <w:t xml:space="preserve"> Testing whether changes to employee profiles can be made by deleting organization unit of employee and leaving the field open.</w:t>
      </w:r>
    </w:p>
    <w:p w:rsidR="00FA2073" w:rsidRDefault="00FA2073" w:rsidP="00FA2073">
      <w:r w:rsidRPr="007C2416">
        <w:rPr>
          <w:b/>
        </w:rPr>
        <w:t>Steps</w:t>
      </w:r>
      <w:r w:rsidRPr="007C2416">
        <w:t>:</w:t>
      </w:r>
      <w:r w:rsidR="007C2416">
        <w:t xml:space="preserve"> </w:t>
      </w:r>
    </w:p>
    <w:p w:rsidR="007C2416" w:rsidRPr="00197479" w:rsidRDefault="007C2416" w:rsidP="007C2416">
      <w:r w:rsidRPr="00197479">
        <w:t xml:space="preserve">1. Login using correct username and password of admin profile </w:t>
      </w:r>
    </w:p>
    <w:p w:rsidR="007C2416" w:rsidRPr="00197479" w:rsidRDefault="007C2416" w:rsidP="007C2416">
      <w:r w:rsidRPr="00197479">
        <w:t>2. Click button ‘</w:t>
      </w:r>
      <w:proofErr w:type="spellStart"/>
      <w:r w:rsidRPr="00197479">
        <w:t>Prijava</w:t>
      </w:r>
      <w:proofErr w:type="spellEnd"/>
      <w:r w:rsidRPr="00197479">
        <w:t xml:space="preserve">’ </w:t>
      </w:r>
    </w:p>
    <w:p w:rsidR="007C2416" w:rsidRPr="00197479" w:rsidRDefault="007C2416" w:rsidP="007C2416">
      <w:r w:rsidRPr="00197479">
        <w:t>3. Click button ‘</w:t>
      </w:r>
      <w:proofErr w:type="spellStart"/>
      <w:r w:rsidRPr="00197479">
        <w:t>Izmjena</w:t>
      </w:r>
      <w:proofErr w:type="spellEnd"/>
      <w:r w:rsidRPr="00197479">
        <w:t xml:space="preserve"> </w:t>
      </w:r>
      <w:proofErr w:type="spellStart"/>
      <w:r w:rsidRPr="00197479">
        <w:t>podataka</w:t>
      </w:r>
      <w:proofErr w:type="spellEnd"/>
      <w:r w:rsidRPr="00197479">
        <w:t>’ for employee profile</w:t>
      </w:r>
    </w:p>
    <w:p w:rsidR="007C2416" w:rsidRPr="00197479" w:rsidRDefault="007C2416" w:rsidP="007C2416">
      <w:r w:rsidRPr="00197479">
        <w:t xml:space="preserve">4. Choose </w:t>
      </w:r>
      <w:r>
        <w:t>organization unit</w:t>
      </w:r>
      <w:r w:rsidRPr="00197479">
        <w:t xml:space="preserve"> drop down menu</w:t>
      </w:r>
      <w:r>
        <w:t xml:space="preserve"> ‘Organization unit’</w:t>
      </w:r>
      <w:r w:rsidRPr="00197479">
        <w:t xml:space="preserve"> to remove chosen option </w:t>
      </w:r>
    </w:p>
    <w:p w:rsidR="007C2416" w:rsidRPr="007C2416" w:rsidRDefault="007C2416" w:rsidP="007C2416">
      <w:r w:rsidRPr="00197479">
        <w:t>5. Click button ‘</w:t>
      </w:r>
      <w:proofErr w:type="spellStart"/>
      <w:r w:rsidRPr="00197479">
        <w:t>Sacuvaj</w:t>
      </w:r>
      <w:proofErr w:type="spellEnd"/>
      <w:r w:rsidRPr="00197479">
        <w:t>’</w:t>
      </w:r>
    </w:p>
    <w:p w:rsidR="00FA2073" w:rsidRPr="007C2416" w:rsidRDefault="00FA2073" w:rsidP="007C2416">
      <w:r w:rsidRPr="007C2416">
        <w:rPr>
          <w:b/>
        </w:rPr>
        <w:t>Actual result</w:t>
      </w:r>
      <w:r w:rsidRPr="007C2416">
        <w:t xml:space="preserve">: </w:t>
      </w:r>
      <w:r w:rsidR="007C2416" w:rsidRPr="00197479">
        <w:t>Admin pro</w:t>
      </w:r>
      <w:r w:rsidR="007C2416">
        <w:t>file cannot remove option organization unit</w:t>
      </w:r>
      <w:r w:rsidR="007C2416" w:rsidRPr="00197479">
        <w:t xml:space="preserve"> and leave </w:t>
      </w:r>
      <w:r w:rsidR="007C2416">
        <w:t>it empty to save changes to employee profile.</w:t>
      </w:r>
    </w:p>
    <w:p w:rsidR="00FA2073" w:rsidRPr="007C2416" w:rsidRDefault="00FA2073" w:rsidP="007C2416">
      <w:r w:rsidRPr="007C2416">
        <w:rPr>
          <w:b/>
        </w:rPr>
        <w:t>Expected result</w:t>
      </w:r>
      <w:r w:rsidRPr="007C2416">
        <w:t>:</w:t>
      </w:r>
      <w:r w:rsidR="007C2416">
        <w:t xml:space="preserve"> Admin profile cannot remove option organization unit and save changes while this field remains empty.</w:t>
      </w:r>
    </w:p>
    <w:p w:rsidR="00FA2073" w:rsidRPr="007C2416" w:rsidRDefault="00FA2073" w:rsidP="00FA2073">
      <w:pPr>
        <w:rPr>
          <w:b/>
          <w:color w:val="538135" w:themeColor="accent6" w:themeShade="BF"/>
        </w:rPr>
      </w:pPr>
      <w:r w:rsidRPr="007C2416">
        <w:rPr>
          <w:b/>
        </w:rPr>
        <w:t>Testing status</w:t>
      </w:r>
      <w:r w:rsidRPr="007C2416">
        <w:t>:</w:t>
      </w:r>
      <w:r w:rsidR="007C2416">
        <w:t xml:space="preserve"> </w:t>
      </w:r>
      <w:r w:rsidR="007C2416">
        <w:rPr>
          <w:b/>
          <w:color w:val="538135" w:themeColor="accent6" w:themeShade="BF"/>
        </w:rPr>
        <w:t>PASS</w:t>
      </w:r>
    </w:p>
    <w:p w:rsidR="00FA2073" w:rsidRPr="007C2416" w:rsidRDefault="00FA2073"/>
    <w:sectPr w:rsidR="00FA2073" w:rsidRPr="007C24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16"/>
    <w:rsid w:val="001A0B90"/>
    <w:rsid w:val="00356899"/>
    <w:rsid w:val="003A6863"/>
    <w:rsid w:val="006E3994"/>
    <w:rsid w:val="007C2416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3956"/>
  <w15:chartTrackingRefBased/>
  <w15:docId w15:val="{2B8361D6-234B-4E07-BD45-79787539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2022-06-28T11:39:00Z</dcterms:created>
  <dcterms:modified xsi:type="dcterms:W3CDTF">2022-07-06T11:01:00Z</dcterms:modified>
</cp:coreProperties>
</file>
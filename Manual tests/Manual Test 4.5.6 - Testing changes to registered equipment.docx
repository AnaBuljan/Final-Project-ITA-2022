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3017A3" w:rsidRDefault="00655A31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4.5.6</w:t>
      </w:r>
      <w:r w:rsidR="00FA2073" w:rsidRPr="003017A3">
        <w:rPr>
          <w:b/>
          <w:sz w:val="28"/>
          <w:szCs w:val="28"/>
        </w:rPr>
        <w:t xml:space="preserve"> </w:t>
      </w:r>
    </w:p>
    <w:p w:rsidR="00FA2073" w:rsidRPr="003017A3" w:rsidRDefault="00FA2073" w:rsidP="00FA2073">
      <w:pPr>
        <w:rPr>
          <w:sz w:val="28"/>
          <w:szCs w:val="28"/>
        </w:rPr>
      </w:pPr>
    </w:p>
    <w:p w:rsidR="00FA2073" w:rsidRPr="003017A3" w:rsidRDefault="00FA2073" w:rsidP="00FA2073">
      <w:r w:rsidRPr="003017A3">
        <w:rPr>
          <w:b/>
        </w:rPr>
        <w:t>Description</w:t>
      </w:r>
      <w:r w:rsidRPr="003017A3">
        <w:t>:</w:t>
      </w:r>
      <w:r w:rsidR="003017A3" w:rsidRPr="003017A3">
        <w:t xml:space="preserve"> </w:t>
      </w:r>
      <w:r w:rsidR="003017A3" w:rsidRPr="00455DE5">
        <w:t xml:space="preserve">Testing whether </w:t>
      </w:r>
      <w:r w:rsidR="003017A3">
        <w:t xml:space="preserve">changes to registered commissioned equipment can be </w:t>
      </w:r>
      <w:r w:rsidR="00F72943">
        <w:t>saved</w:t>
      </w:r>
      <w:r w:rsidR="003017A3">
        <w:t xml:space="preserve"> with admin profile</w:t>
      </w:r>
      <w:r w:rsidR="00F72943">
        <w:t xml:space="preserve"> if type of equipment is changed</w:t>
      </w:r>
      <w:r w:rsidR="003017A3">
        <w:t>.</w:t>
      </w:r>
    </w:p>
    <w:p w:rsidR="00FA2073" w:rsidRDefault="00FA2073" w:rsidP="00FA2073">
      <w:r w:rsidRPr="003017A3">
        <w:rPr>
          <w:b/>
        </w:rPr>
        <w:t>Steps</w:t>
      </w:r>
      <w:r w:rsidRPr="003017A3">
        <w:t>:</w:t>
      </w:r>
      <w:r w:rsidR="003017A3">
        <w:t xml:space="preserve"> </w:t>
      </w:r>
    </w:p>
    <w:p w:rsidR="003017A3" w:rsidRDefault="003017A3" w:rsidP="003017A3">
      <w:r>
        <w:t xml:space="preserve">1. Login using correct username and password of admin profile </w:t>
      </w:r>
    </w:p>
    <w:p w:rsidR="003017A3" w:rsidRDefault="003017A3" w:rsidP="003017A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3017A3" w:rsidRDefault="003017A3" w:rsidP="003017A3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3017A3" w:rsidRDefault="003017A3" w:rsidP="003017A3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’ for item of registered commissioned equipment </w:t>
      </w:r>
    </w:p>
    <w:p w:rsidR="003017A3" w:rsidRPr="003017A3" w:rsidRDefault="003017A3" w:rsidP="003017A3">
      <w:r>
        <w:t>5. Change type</w:t>
      </w:r>
      <w:r w:rsidR="00CB6D84">
        <w:t xml:space="preserve"> of</w:t>
      </w:r>
      <w:r w:rsidR="0004554E">
        <w:t xml:space="preserve"> equipment</w:t>
      </w:r>
      <w:r w:rsidR="00CB6D84">
        <w:t xml:space="preserve"> </w:t>
      </w:r>
      <w:r w:rsidR="0004554E">
        <w:t xml:space="preserve">for </w:t>
      </w:r>
      <w:r w:rsidR="00CB6D84">
        <w:t xml:space="preserve">one item </w:t>
      </w:r>
    </w:p>
    <w:p w:rsidR="00FA2073" w:rsidRPr="003017A3" w:rsidRDefault="00FA2073" w:rsidP="00FA2073">
      <w:r w:rsidRPr="003017A3">
        <w:rPr>
          <w:b/>
        </w:rPr>
        <w:t>Actual result</w:t>
      </w:r>
      <w:r w:rsidRPr="003017A3">
        <w:t xml:space="preserve">: </w:t>
      </w:r>
      <w:r w:rsidR="003017A3">
        <w:t>Admin profile can save changes to registered commissioned equipment</w:t>
      </w:r>
      <w:r w:rsidR="00CB6D84">
        <w:t xml:space="preserve"> if type of equipment is changed</w:t>
      </w:r>
      <w:r w:rsidR="003017A3">
        <w:t xml:space="preserve">. </w:t>
      </w:r>
    </w:p>
    <w:p w:rsidR="00FA2073" w:rsidRPr="003017A3" w:rsidRDefault="00FA2073" w:rsidP="00FA2073">
      <w:r w:rsidRPr="003017A3">
        <w:rPr>
          <w:b/>
        </w:rPr>
        <w:t>Expected result</w:t>
      </w:r>
      <w:r w:rsidRPr="003017A3">
        <w:t>:</w:t>
      </w:r>
      <w:r w:rsidR="003017A3">
        <w:t xml:space="preserve"> Admin profile cannot save changes to equipment that has been commissioned to an employee. </w:t>
      </w:r>
    </w:p>
    <w:p w:rsidR="00FA2073" w:rsidRPr="003017A3" w:rsidRDefault="00FA2073" w:rsidP="00FA2073">
      <w:pPr>
        <w:rPr>
          <w:b/>
          <w:color w:val="FF0000"/>
        </w:rPr>
      </w:pPr>
      <w:r w:rsidRPr="003017A3">
        <w:rPr>
          <w:b/>
        </w:rPr>
        <w:t>Testing status</w:t>
      </w:r>
      <w:r w:rsidRPr="003017A3">
        <w:t>:</w:t>
      </w:r>
      <w:r w:rsidR="003017A3">
        <w:t xml:space="preserve"> </w:t>
      </w:r>
      <w:r w:rsidR="003017A3">
        <w:rPr>
          <w:b/>
          <w:color w:val="FF0000"/>
        </w:rPr>
        <w:t xml:space="preserve">FAIL </w:t>
      </w:r>
    </w:p>
    <w:p w:rsidR="00FA2073" w:rsidRDefault="00FA2073" w:rsidP="00FA2073">
      <w:r w:rsidRPr="003017A3">
        <w:rPr>
          <w:b/>
        </w:rPr>
        <w:t>Issue</w:t>
      </w:r>
      <w:r w:rsidRPr="003017A3">
        <w:t xml:space="preserve">: </w:t>
      </w:r>
      <w:r w:rsidR="003017A3">
        <w:t xml:space="preserve">Admin profile should not be able to save changes to registered commissioned equipment. </w:t>
      </w:r>
    </w:p>
    <w:p w:rsidR="003017A3" w:rsidRPr="003017A3" w:rsidRDefault="003017A3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7A668F" w:rsidRPr="007A668F">
        <w:t>https://ufile.io/cgsf28ln</w:t>
      </w:r>
      <w:bookmarkStart w:id="0" w:name="_GoBack"/>
      <w:bookmarkEnd w:id="0"/>
    </w:p>
    <w:p w:rsidR="00FA2073" w:rsidRPr="003017A3" w:rsidRDefault="00FA2073"/>
    <w:sectPr w:rsidR="00FA2073" w:rsidRPr="003017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A3"/>
    <w:rsid w:val="0004554E"/>
    <w:rsid w:val="001A0B90"/>
    <w:rsid w:val="003017A3"/>
    <w:rsid w:val="00356899"/>
    <w:rsid w:val="00655A31"/>
    <w:rsid w:val="006E3994"/>
    <w:rsid w:val="007A668F"/>
    <w:rsid w:val="00BE08B6"/>
    <w:rsid w:val="00CB6D84"/>
    <w:rsid w:val="00F72943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2EE2-25F7-4CB0-B39C-6577F8F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2022-06-30T12:20:00Z</dcterms:created>
  <dcterms:modified xsi:type="dcterms:W3CDTF">2022-07-10T11:03:00Z</dcterms:modified>
</cp:coreProperties>
</file>
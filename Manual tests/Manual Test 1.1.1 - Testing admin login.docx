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3C0B24" w:rsidRDefault="003C0B24" w:rsidP="00FA2073">
      <w:pPr>
        <w:rPr>
          <w:b/>
          <w:sz w:val="28"/>
          <w:szCs w:val="28"/>
        </w:rPr>
      </w:pPr>
      <w:r w:rsidRPr="003C0B24">
        <w:rPr>
          <w:b/>
          <w:sz w:val="28"/>
          <w:szCs w:val="28"/>
        </w:rPr>
        <w:t>Manual Test 1</w:t>
      </w:r>
      <w:r w:rsidR="00327E6D">
        <w:rPr>
          <w:b/>
          <w:sz w:val="28"/>
          <w:szCs w:val="28"/>
        </w:rPr>
        <w:t>.1.1</w:t>
      </w:r>
      <w:bookmarkStart w:id="0" w:name="_GoBack"/>
      <w:bookmarkEnd w:id="0"/>
    </w:p>
    <w:p w:rsidR="00FA2073" w:rsidRPr="003C0B24" w:rsidRDefault="00FA2073" w:rsidP="00FA2073">
      <w:pPr>
        <w:rPr>
          <w:sz w:val="28"/>
          <w:szCs w:val="28"/>
        </w:rPr>
      </w:pPr>
    </w:p>
    <w:p w:rsidR="00FA2073" w:rsidRPr="003C0B24" w:rsidRDefault="00FA2073" w:rsidP="00FA2073">
      <w:r w:rsidRPr="003C0B24">
        <w:rPr>
          <w:b/>
        </w:rPr>
        <w:t>Description</w:t>
      </w:r>
      <w:r w:rsidRPr="003C0B24">
        <w:t>:</w:t>
      </w:r>
      <w:r w:rsidR="003C0B24" w:rsidRPr="003C0B24">
        <w:t xml:space="preserve"> Testing admin login functionality when entering correct username and password. </w:t>
      </w:r>
    </w:p>
    <w:p w:rsidR="003C0B24" w:rsidRPr="003C0B24" w:rsidRDefault="00FA2073" w:rsidP="00FA2073">
      <w:r w:rsidRPr="003C0B24">
        <w:rPr>
          <w:b/>
        </w:rPr>
        <w:t>Steps</w:t>
      </w:r>
      <w:r w:rsidRPr="003C0B24">
        <w:t>:</w:t>
      </w:r>
      <w:r w:rsidR="003C0B24" w:rsidRPr="003C0B24">
        <w:t xml:space="preserve"> </w:t>
      </w:r>
    </w:p>
    <w:p w:rsidR="00FA2073" w:rsidRPr="003C0B24" w:rsidRDefault="003C0B24" w:rsidP="00FA2073">
      <w:r w:rsidRPr="003C0B24">
        <w:t xml:space="preserve">1. Enter username and password of admin account </w:t>
      </w:r>
    </w:p>
    <w:p w:rsidR="003C0B24" w:rsidRPr="003C0B24" w:rsidRDefault="003C0B24" w:rsidP="00FA2073">
      <w:r w:rsidRPr="003C0B24">
        <w:t>2. Click button '</w:t>
      </w:r>
      <w:proofErr w:type="spellStart"/>
      <w:r w:rsidRPr="003C0B24">
        <w:t>Prijava</w:t>
      </w:r>
      <w:proofErr w:type="spellEnd"/>
      <w:r w:rsidRPr="003C0B24">
        <w:t>'</w:t>
      </w:r>
    </w:p>
    <w:p w:rsidR="00FA2073" w:rsidRPr="003C0B24" w:rsidRDefault="00FA2073" w:rsidP="00FA2073">
      <w:r w:rsidRPr="003C0B24">
        <w:rPr>
          <w:b/>
        </w:rPr>
        <w:t>Actual result</w:t>
      </w:r>
      <w:r w:rsidRPr="003C0B24">
        <w:t xml:space="preserve">: </w:t>
      </w:r>
      <w:r w:rsidR="003C0B24" w:rsidRPr="003C0B24">
        <w:t xml:space="preserve">Website successfully opens and admin is able to access all functionalities provided. </w:t>
      </w:r>
    </w:p>
    <w:p w:rsidR="00FA2073" w:rsidRPr="003C0B24" w:rsidRDefault="00FA2073" w:rsidP="00FA2073">
      <w:r w:rsidRPr="003C0B24">
        <w:rPr>
          <w:b/>
        </w:rPr>
        <w:t>Expected result</w:t>
      </w:r>
      <w:r w:rsidRPr="003C0B24">
        <w:t>:</w:t>
      </w:r>
      <w:r w:rsidR="003C0B24" w:rsidRPr="003C0B24">
        <w:t xml:space="preserve"> Website successfully opens and </w:t>
      </w:r>
      <w:r w:rsidR="003C0B24">
        <w:t xml:space="preserve">all functionalities available to admin account are accessible. </w:t>
      </w:r>
    </w:p>
    <w:p w:rsidR="00FA2073" w:rsidRPr="003C0B24" w:rsidRDefault="00FA2073" w:rsidP="00FA2073">
      <w:pPr>
        <w:rPr>
          <w:b/>
          <w:color w:val="70AD47" w:themeColor="accent6"/>
        </w:rPr>
      </w:pPr>
      <w:r w:rsidRPr="003C0B24">
        <w:rPr>
          <w:b/>
        </w:rPr>
        <w:t>Testing status</w:t>
      </w:r>
      <w:r w:rsidRPr="003C0B24">
        <w:t>:</w:t>
      </w:r>
      <w:r w:rsidR="003C0B24">
        <w:t xml:space="preserve"> </w:t>
      </w:r>
      <w:r w:rsidR="003C0B24" w:rsidRPr="003C0B24">
        <w:rPr>
          <w:b/>
          <w:color w:val="538135" w:themeColor="accent6" w:themeShade="BF"/>
        </w:rPr>
        <w:t>PASS</w:t>
      </w:r>
    </w:p>
    <w:p w:rsidR="00FA2073" w:rsidRPr="003C0B24" w:rsidRDefault="00FA2073" w:rsidP="00FA2073">
      <w:pPr>
        <w:rPr>
          <w:sz w:val="24"/>
        </w:rPr>
      </w:pPr>
    </w:p>
    <w:p w:rsidR="00FA2073" w:rsidRPr="003C0B24" w:rsidRDefault="00FA2073"/>
    <w:sectPr w:rsidR="00FA2073" w:rsidRPr="003C0B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24"/>
    <w:rsid w:val="000B3C8C"/>
    <w:rsid w:val="001A0B90"/>
    <w:rsid w:val="00327E6D"/>
    <w:rsid w:val="00356899"/>
    <w:rsid w:val="003C0B24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EF9C"/>
  <w15:chartTrackingRefBased/>
  <w15:docId w15:val="{27BBE58C-2EAF-46AC-A913-CBC957DF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2022-06-22T11:14:00Z</dcterms:created>
  <dcterms:modified xsi:type="dcterms:W3CDTF">2022-06-24T11:17:00Z</dcterms:modified>
</cp:coreProperties>
</file>
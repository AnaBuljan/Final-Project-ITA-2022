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F43348" w:rsidRDefault="0053103C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7.2.2</w:t>
      </w:r>
      <w:bookmarkStart w:id="0" w:name="_GoBack"/>
      <w:bookmarkEnd w:id="0"/>
      <w:r w:rsidR="00FA2073" w:rsidRPr="00F43348">
        <w:rPr>
          <w:b/>
          <w:sz w:val="28"/>
          <w:szCs w:val="28"/>
        </w:rPr>
        <w:t xml:space="preserve"> </w:t>
      </w:r>
    </w:p>
    <w:p w:rsidR="00FA2073" w:rsidRPr="00F43348" w:rsidRDefault="00FA2073" w:rsidP="00FA2073">
      <w:pPr>
        <w:rPr>
          <w:sz w:val="28"/>
          <w:szCs w:val="28"/>
        </w:rPr>
      </w:pPr>
    </w:p>
    <w:p w:rsidR="00FA2073" w:rsidRPr="00F43348" w:rsidRDefault="00FA2073" w:rsidP="00FA2073">
      <w:r w:rsidRPr="00F43348">
        <w:rPr>
          <w:b/>
        </w:rPr>
        <w:t>Description</w:t>
      </w:r>
      <w:r w:rsidRPr="00F43348">
        <w:t>:</w:t>
      </w:r>
      <w:r w:rsidR="00F43348" w:rsidRPr="00F43348">
        <w:t xml:space="preserve"> Testing whether admin profile can </w:t>
      </w:r>
      <w:r w:rsidR="00F43348">
        <w:t>register new office using letters and irregular characters</w:t>
      </w:r>
      <w:r w:rsidR="00F43348" w:rsidRPr="00F43348">
        <w:t xml:space="preserve"> </w:t>
      </w:r>
      <w:r w:rsidR="00F43348">
        <w:t xml:space="preserve">(@, %, /) </w:t>
      </w:r>
      <w:r w:rsidR="00F43348" w:rsidRPr="00F43348">
        <w:t>in website section ‘</w:t>
      </w:r>
      <w:proofErr w:type="spellStart"/>
      <w:r w:rsidR="00F43348" w:rsidRPr="00F43348">
        <w:t>Kancelarija</w:t>
      </w:r>
      <w:proofErr w:type="spellEnd"/>
      <w:r w:rsidR="00F43348" w:rsidRPr="00F43348">
        <w:t>/</w:t>
      </w:r>
      <w:proofErr w:type="spellStart"/>
      <w:r w:rsidR="00F43348" w:rsidRPr="00F43348">
        <w:t>Organizaciona</w:t>
      </w:r>
      <w:proofErr w:type="spellEnd"/>
      <w:r w:rsidR="00F43348" w:rsidRPr="00F43348">
        <w:t xml:space="preserve"> </w:t>
      </w:r>
      <w:proofErr w:type="spellStart"/>
      <w:r w:rsidR="00F43348" w:rsidRPr="00F43348">
        <w:t>jedinica</w:t>
      </w:r>
      <w:proofErr w:type="spellEnd"/>
      <w:r w:rsidR="00F43348" w:rsidRPr="00F43348">
        <w:t>’.</w:t>
      </w:r>
    </w:p>
    <w:p w:rsidR="00FA2073" w:rsidRDefault="00FA2073" w:rsidP="00FA2073">
      <w:r w:rsidRPr="00F43348">
        <w:rPr>
          <w:b/>
        </w:rPr>
        <w:t>Steps</w:t>
      </w:r>
      <w:r w:rsidRPr="00F43348">
        <w:t>:</w:t>
      </w:r>
      <w:r w:rsidR="00F43348">
        <w:t xml:space="preserve"> </w:t>
      </w:r>
    </w:p>
    <w:p w:rsidR="00F43348" w:rsidRDefault="00F43348" w:rsidP="00F43348">
      <w:r>
        <w:t>1. Login using correct username and password of admin profile</w:t>
      </w:r>
    </w:p>
    <w:p w:rsidR="00F43348" w:rsidRDefault="00F43348" w:rsidP="00F43348">
      <w:r>
        <w:t>2. Click button ‘</w:t>
      </w:r>
      <w:proofErr w:type="spellStart"/>
      <w:r>
        <w:t>Prijava</w:t>
      </w:r>
      <w:proofErr w:type="spellEnd"/>
      <w:r>
        <w:t>’</w:t>
      </w:r>
    </w:p>
    <w:p w:rsidR="00F43348" w:rsidRDefault="00F43348" w:rsidP="00F43348">
      <w:r>
        <w:t>3. Go to website section ‘</w:t>
      </w: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F43348" w:rsidRDefault="00F43348" w:rsidP="00F43348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>’</w:t>
      </w:r>
    </w:p>
    <w:p w:rsidR="00F43348" w:rsidRDefault="00F43348" w:rsidP="00F43348">
      <w:r>
        <w:t>5. Choose field ‘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>’</w:t>
      </w:r>
    </w:p>
    <w:p w:rsidR="00F43348" w:rsidRDefault="00F43348" w:rsidP="00F43348">
      <w:r>
        <w:t>6. Enter letters and irregular characters (@</w:t>
      </w:r>
      <w:proofErr w:type="spellStart"/>
      <w:r>
        <w:t>ffice</w:t>
      </w:r>
      <w:proofErr w:type="spellEnd"/>
      <w:r>
        <w:t>, DF45, %87&amp;)</w:t>
      </w:r>
    </w:p>
    <w:p w:rsidR="00F43348" w:rsidRPr="00F43348" w:rsidRDefault="00F43348" w:rsidP="00F43348">
      <w:r>
        <w:t>7. Click button ‘</w:t>
      </w:r>
      <w:proofErr w:type="spellStart"/>
      <w:r>
        <w:t>Sacuvaj</w:t>
      </w:r>
      <w:proofErr w:type="spellEnd"/>
      <w:r>
        <w:t>’</w:t>
      </w:r>
    </w:p>
    <w:p w:rsidR="00FA2073" w:rsidRPr="00F43348" w:rsidRDefault="00FA2073" w:rsidP="00FA2073">
      <w:r w:rsidRPr="00F43348">
        <w:rPr>
          <w:b/>
        </w:rPr>
        <w:t>Actual result</w:t>
      </w:r>
      <w:r w:rsidRPr="00F43348">
        <w:t xml:space="preserve">: </w:t>
      </w:r>
      <w:r w:rsidR="00F43348">
        <w:t xml:space="preserve">Admin profile is able to create new office using letters and irregular characters. </w:t>
      </w:r>
    </w:p>
    <w:p w:rsidR="00FA2073" w:rsidRPr="00F43348" w:rsidRDefault="00FA2073" w:rsidP="00FA2073">
      <w:r w:rsidRPr="00F43348">
        <w:rPr>
          <w:b/>
        </w:rPr>
        <w:t>Expected result</w:t>
      </w:r>
      <w:r w:rsidRPr="00F43348">
        <w:t>:</w:t>
      </w:r>
      <w:r w:rsidR="00F43348">
        <w:t xml:space="preserve"> Admin profile cannot create new office using characters that are not numbers. </w:t>
      </w:r>
    </w:p>
    <w:p w:rsidR="00FA2073" w:rsidRPr="00F43348" w:rsidRDefault="00FA2073" w:rsidP="00FA2073">
      <w:pPr>
        <w:rPr>
          <w:b/>
          <w:color w:val="FF0000"/>
        </w:rPr>
      </w:pPr>
      <w:r w:rsidRPr="00F43348">
        <w:rPr>
          <w:b/>
        </w:rPr>
        <w:t>Testing status</w:t>
      </w:r>
      <w:r w:rsidRPr="00F43348">
        <w:t>:</w:t>
      </w:r>
      <w:r w:rsidR="00F43348">
        <w:t xml:space="preserve"> </w:t>
      </w:r>
      <w:r w:rsidR="00F43348">
        <w:rPr>
          <w:b/>
          <w:color w:val="FF0000"/>
        </w:rPr>
        <w:t>FAIL</w:t>
      </w:r>
    </w:p>
    <w:p w:rsidR="00FA2073" w:rsidRDefault="00FA2073" w:rsidP="00FA2073">
      <w:r w:rsidRPr="00F43348">
        <w:rPr>
          <w:b/>
        </w:rPr>
        <w:t>Issue</w:t>
      </w:r>
      <w:r w:rsidRPr="00F43348">
        <w:t xml:space="preserve">: </w:t>
      </w:r>
      <w:r w:rsidR="00F43348">
        <w:t xml:space="preserve">Website should alert user when using irregular characters or letters to create new office and demand entry of numbers. </w:t>
      </w:r>
    </w:p>
    <w:p w:rsidR="00F43348" w:rsidRPr="00F43348" w:rsidRDefault="00F43348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2E3875" w:rsidRPr="002E3875">
        <w:t>https://ufile.io/pu3obbvi</w:t>
      </w:r>
    </w:p>
    <w:p w:rsidR="00FA2073" w:rsidRPr="00F43348" w:rsidRDefault="00FA2073"/>
    <w:sectPr w:rsidR="00FA2073" w:rsidRPr="00F433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48"/>
    <w:rsid w:val="001A0B90"/>
    <w:rsid w:val="002E3875"/>
    <w:rsid w:val="00356899"/>
    <w:rsid w:val="004B1C9D"/>
    <w:rsid w:val="0053103C"/>
    <w:rsid w:val="006E3994"/>
    <w:rsid w:val="00BE08B6"/>
    <w:rsid w:val="00F43348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F80B"/>
  <w15:chartTrackingRefBased/>
  <w15:docId w15:val="{0B3E3D1C-8B17-4013-81DB-24BE2E0F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7</cp:revision>
  <dcterms:created xsi:type="dcterms:W3CDTF">2022-07-04T14:59:00Z</dcterms:created>
  <dcterms:modified xsi:type="dcterms:W3CDTF">2022-07-10T11:08:00Z</dcterms:modified>
</cp:coreProperties>
</file>
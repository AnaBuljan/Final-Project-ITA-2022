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DE265D" w:rsidRDefault="00DE265D" w:rsidP="00FA2073">
      <w:pPr>
        <w:rPr>
          <w:b/>
          <w:sz w:val="28"/>
          <w:szCs w:val="28"/>
        </w:rPr>
      </w:pPr>
      <w:r w:rsidRPr="00DE265D">
        <w:rPr>
          <w:b/>
          <w:sz w:val="28"/>
          <w:szCs w:val="28"/>
        </w:rPr>
        <w:t>Manual Test 1.1</w:t>
      </w:r>
      <w:r w:rsidR="00B61E4E">
        <w:rPr>
          <w:b/>
          <w:sz w:val="28"/>
          <w:szCs w:val="28"/>
        </w:rPr>
        <w:t>.2</w:t>
      </w:r>
      <w:bookmarkStart w:id="0" w:name="_GoBack"/>
      <w:bookmarkEnd w:id="0"/>
    </w:p>
    <w:p w:rsidR="00FA2073" w:rsidRPr="00DE265D" w:rsidRDefault="00FA2073" w:rsidP="00FA2073">
      <w:pPr>
        <w:rPr>
          <w:sz w:val="28"/>
          <w:szCs w:val="28"/>
        </w:rPr>
      </w:pPr>
    </w:p>
    <w:p w:rsidR="00FA2073" w:rsidRPr="00DE265D" w:rsidRDefault="00FA2073" w:rsidP="00FA2073">
      <w:r w:rsidRPr="00DE265D">
        <w:rPr>
          <w:b/>
        </w:rPr>
        <w:t>Description</w:t>
      </w:r>
      <w:r w:rsidRPr="00DE265D">
        <w:t>:</w:t>
      </w:r>
      <w:r w:rsidR="00DE265D" w:rsidRPr="00DE265D">
        <w:t xml:space="preserve"> Testing login functionality of admin account when entering incorrect username and password. </w:t>
      </w:r>
    </w:p>
    <w:p w:rsidR="00FA2073" w:rsidRPr="00DE265D" w:rsidRDefault="00FA2073" w:rsidP="00FA2073">
      <w:r w:rsidRPr="00DE265D">
        <w:rPr>
          <w:b/>
        </w:rPr>
        <w:t>Steps</w:t>
      </w:r>
      <w:r w:rsidRPr="00DE265D">
        <w:t>:</w:t>
      </w:r>
    </w:p>
    <w:p w:rsidR="00DE265D" w:rsidRPr="00DE265D" w:rsidRDefault="00DE265D" w:rsidP="00FA2073">
      <w:r w:rsidRPr="00DE265D">
        <w:t>1. Enter incorrect username (</w:t>
      </w:r>
      <w:proofErr w:type="spellStart"/>
      <w:r w:rsidRPr="00DE265D">
        <w:t>anaBULJAN</w:t>
      </w:r>
      <w:proofErr w:type="spellEnd"/>
      <w:r w:rsidRPr="00DE265D">
        <w:t xml:space="preserve">) and password. </w:t>
      </w:r>
    </w:p>
    <w:p w:rsidR="00DE265D" w:rsidRPr="00DE265D" w:rsidRDefault="00DE265D" w:rsidP="00FA2073">
      <w:r w:rsidRPr="00DE265D">
        <w:t>2. Click button '</w:t>
      </w:r>
      <w:proofErr w:type="spellStart"/>
      <w:r w:rsidRPr="00DE265D">
        <w:t>Prijava</w:t>
      </w:r>
      <w:proofErr w:type="spellEnd"/>
      <w:r w:rsidRPr="00DE265D">
        <w:t xml:space="preserve">' </w:t>
      </w:r>
    </w:p>
    <w:p w:rsidR="00FA2073" w:rsidRPr="00DE265D" w:rsidRDefault="00FA2073" w:rsidP="00FA2073">
      <w:r w:rsidRPr="00DE265D">
        <w:rPr>
          <w:b/>
        </w:rPr>
        <w:t>Actual result</w:t>
      </w:r>
      <w:r w:rsidRPr="00DE265D">
        <w:t xml:space="preserve">: </w:t>
      </w:r>
      <w:r w:rsidR="00DE265D" w:rsidRPr="00DE265D">
        <w:t xml:space="preserve">Login is unsuccessful and website issues alert that username or password is incorrect. </w:t>
      </w:r>
    </w:p>
    <w:p w:rsidR="00FA2073" w:rsidRPr="00DE265D" w:rsidRDefault="00FA2073" w:rsidP="00FA2073">
      <w:r w:rsidRPr="00DE265D">
        <w:rPr>
          <w:b/>
        </w:rPr>
        <w:t>Expected result</w:t>
      </w:r>
      <w:r w:rsidRPr="00DE265D">
        <w:t>:</w:t>
      </w:r>
      <w:r w:rsidR="00DE265D" w:rsidRPr="00DE265D">
        <w:t xml:space="preserve"> Login is unsuccessful </w:t>
      </w:r>
      <w:r w:rsidR="00DE265D">
        <w:t xml:space="preserve">and website issues an alert that says the username or password are incorrect. </w:t>
      </w:r>
    </w:p>
    <w:p w:rsidR="00FA2073" w:rsidRPr="00DE265D" w:rsidRDefault="00FA2073" w:rsidP="00FA2073">
      <w:pPr>
        <w:rPr>
          <w:b/>
          <w:color w:val="538135" w:themeColor="accent6" w:themeShade="BF"/>
        </w:rPr>
      </w:pPr>
      <w:r w:rsidRPr="00DE265D">
        <w:rPr>
          <w:b/>
        </w:rPr>
        <w:t>Testing status</w:t>
      </w:r>
      <w:r w:rsidRPr="00DE265D">
        <w:t>:</w:t>
      </w:r>
      <w:r w:rsidR="00DE265D">
        <w:t xml:space="preserve"> </w:t>
      </w:r>
      <w:r w:rsidR="00DE265D">
        <w:rPr>
          <w:b/>
          <w:color w:val="538135" w:themeColor="accent6" w:themeShade="BF"/>
        </w:rPr>
        <w:t>PASS</w:t>
      </w:r>
    </w:p>
    <w:p w:rsidR="00FA2073" w:rsidRPr="00DE265D" w:rsidRDefault="00FA2073" w:rsidP="00FA2073">
      <w:pPr>
        <w:rPr>
          <w:sz w:val="24"/>
        </w:rPr>
      </w:pPr>
    </w:p>
    <w:p w:rsidR="00FA2073" w:rsidRPr="00DE265D" w:rsidRDefault="00FA2073"/>
    <w:sectPr w:rsidR="00FA2073" w:rsidRPr="00DE265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5D"/>
    <w:rsid w:val="001A0B90"/>
    <w:rsid w:val="00356899"/>
    <w:rsid w:val="005F65F3"/>
    <w:rsid w:val="006E3994"/>
    <w:rsid w:val="00B61E4E"/>
    <w:rsid w:val="00BE08B6"/>
    <w:rsid w:val="00DE265D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BDFA"/>
  <w15:chartTrackingRefBased/>
  <w15:docId w15:val="{5D4A579B-FF3C-4367-B11F-CCA4AB90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2022-06-22T11:37:00Z</dcterms:created>
  <dcterms:modified xsi:type="dcterms:W3CDTF">2022-06-24T11:18:00Z</dcterms:modified>
</cp:coreProperties>
</file>
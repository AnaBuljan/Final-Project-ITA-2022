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A76785" w:rsidRDefault="00A76785" w:rsidP="00FA2073">
      <w:pPr>
        <w:rPr>
          <w:b/>
          <w:sz w:val="28"/>
          <w:szCs w:val="28"/>
        </w:rPr>
      </w:pPr>
      <w:r w:rsidRPr="00A76785">
        <w:rPr>
          <w:b/>
          <w:sz w:val="28"/>
          <w:szCs w:val="28"/>
        </w:rPr>
        <w:t>Manual Test 3.1.1</w:t>
      </w:r>
      <w:r w:rsidR="00FA2073" w:rsidRPr="00A76785">
        <w:rPr>
          <w:b/>
          <w:sz w:val="28"/>
          <w:szCs w:val="28"/>
        </w:rPr>
        <w:t xml:space="preserve"> </w:t>
      </w:r>
    </w:p>
    <w:p w:rsidR="00FA2073" w:rsidRPr="00A76785" w:rsidRDefault="00FA2073" w:rsidP="00FA2073">
      <w:pPr>
        <w:rPr>
          <w:sz w:val="28"/>
          <w:szCs w:val="28"/>
        </w:rPr>
      </w:pPr>
    </w:p>
    <w:p w:rsidR="00FA2073" w:rsidRPr="00A76785" w:rsidRDefault="00FA2073" w:rsidP="00FA2073">
      <w:r w:rsidRPr="00A76785">
        <w:rPr>
          <w:b/>
        </w:rPr>
        <w:t>Description</w:t>
      </w:r>
      <w:r w:rsidRPr="00A76785">
        <w:t>:</w:t>
      </w:r>
      <w:r w:rsidR="00A76785" w:rsidRPr="00A76785">
        <w:t xml:space="preserve"> Testing whether admin profile can </w:t>
      </w:r>
      <w:r w:rsidR="00A97932">
        <w:t>create</w:t>
      </w:r>
      <w:bookmarkStart w:id="0" w:name="_GoBack"/>
      <w:bookmarkEnd w:id="0"/>
      <w:r w:rsidR="00A76785" w:rsidRPr="00A76785">
        <w:t xml:space="preserve"> new employee profile on website section dedicated to employees. </w:t>
      </w:r>
    </w:p>
    <w:p w:rsidR="00FA2073" w:rsidRPr="00A76785" w:rsidRDefault="00FA2073" w:rsidP="00FA2073">
      <w:r w:rsidRPr="00A76785">
        <w:rPr>
          <w:b/>
        </w:rPr>
        <w:t>Steps</w:t>
      </w:r>
      <w:r w:rsidRPr="00A76785">
        <w:t>:</w:t>
      </w:r>
    </w:p>
    <w:p w:rsidR="00A76785" w:rsidRPr="00A76785" w:rsidRDefault="00A76785" w:rsidP="00FA2073">
      <w:r w:rsidRPr="00A76785">
        <w:t xml:space="preserve">1. Login using correct username and password of admin profile </w:t>
      </w:r>
    </w:p>
    <w:p w:rsidR="00A76785" w:rsidRPr="00A76785" w:rsidRDefault="00A76785" w:rsidP="00FA2073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A76785" w:rsidRDefault="00A76785" w:rsidP="00FA2073">
      <w:r w:rsidRPr="00A76785">
        <w:t xml:space="preserve">3. Enter </w:t>
      </w:r>
      <w:r w:rsidR="004735BE">
        <w:t xml:space="preserve">first </w:t>
      </w:r>
      <w:r w:rsidRPr="00A76785">
        <w:t>name of employee into field '</w:t>
      </w:r>
      <w:proofErr w:type="spellStart"/>
      <w:r w:rsidRPr="00A76785">
        <w:t>Ime</w:t>
      </w:r>
      <w:proofErr w:type="spellEnd"/>
      <w:r w:rsidRPr="00A76785">
        <w:t>', last name into field '</w:t>
      </w:r>
      <w:proofErr w:type="spellStart"/>
      <w:r w:rsidRPr="00A76785">
        <w:t>Prezime</w:t>
      </w:r>
      <w:proofErr w:type="spellEnd"/>
      <w:r w:rsidRPr="00A76785">
        <w:t>', email address into field 'Email', phone number into field '</w:t>
      </w:r>
      <w:proofErr w:type="spellStart"/>
      <w:r w:rsidRPr="00A76785">
        <w:t>Broj</w:t>
      </w:r>
      <w:proofErr w:type="spellEnd"/>
      <w:r w:rsidRPr="00A76785">
        <w:t xml:space="preserve"> </w:t>
      </w:r>
      <w:proofErr w:type="spellStart"/>
      <w:r w:rsidRPr="00A76785">
        <w:t>telefona</w:t>
      </w:r>
      <w:proofErr w:type="spellEnd"/>
      <w:r w:rsidRPr="00A76785">
        <w:t>', choose office in drop down menu '</w:t>
      </w:r>
      <w:proofErr w:type="spellStart"/>
      <w:r w:rsidRPr="00A76785">
        <w:t>Kancelarija</w:t>
      </w:r>
      <w:proofErr w:type="spellEnd"/>
      <w:r w:rsidRPr="00A76785">
        <w:t xml:space="preserve">' and </w:t>
      </w:r>
      <w:r>
        <w:t>choose organization unit in drop down menu ‘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4735BE" w:rsidRPr="00A76785" w:rsidRDefault="004735BE" w:rsidP="00FA2073">
      <w:r>
        <w:t>4</w:t>
      </w:r>
      <w:r w:rsidR="00AD729C">
        <w:t>. Click button ‘</w:t>
      </w:r>
      <w:proofErr w:type="spellStart"/>
      <w:r>
        <w:t>Sacuvaj</w:t>
      </w:r>
      <w:proofErr w:type="spellEnd"/>
      <w:r>
        <w:t>’</w:t>
      </w:r>
    </w:p>
    <w:p w:rsidR="00FA2073" w:rsidRPr="00A76785" w:rsidRDefault="00FA2073" w:rsidP="00FA2073">
      <w:r w:rsidRPr="00A76785">
        <w:rPr>
          <w:b/>
        </w:rPr>
        <w:t>Actual result</w:t>
      </w:r>
      <w:r w:rsidRPr="00A76785">
        <w:t xml:space="preserve">: </w:t>
      </w:r>
      <w:r w:rsidR="00A76785">
        <w:t xml:space="preserve">Admin profile is able to register new employee profile in website section dedicated to management of employees. </w:t>
      </w:r>
    </w:p>
    <w:p w:rsidR="00FA2073" w:rsidRPr="00A76785" w:rsidRDefault="00FA2073" w:rsidP="00FA2073">
      <w:r w:rsidRPr="00A76785">
        <w:rPr>
          <w:b/>
        </w:rPr>
        <w:t>Expected result</w:t>
      </w:r>
      <w:r w:rsidRPr="00A76785">
        <w:t>:</w:t>
      </w:r>
      <w:r w:rsidR="00A76785">
        <w:t xml:space="preserve"> Admin profile can register new employee profile in section for employees. </w:t>
      </w:r>
    </w:p>
    <w:p w:rsidR="00FA2073" w:rsidRPr="00A76785" w:rsidRDefault="00FA2073" w:rsidP="00FA2073">
      <w:pPr>
        <w:rPr>
          <w:b/>
          <w:color w:val="538135" w:themeColor="accent6" w:themeShade="BF"/>
        </w:rPr>
      </w:pPr>
      <w:r w:rsidRPr="00A76785">
        <w:rPr>
          <w:b/>
        </w:rPr>
        <w:t>Testing status</w:t>
      </w:r>
      <w:r w:rsidRPr="00A76785">
        <w:t>:</w:t>
      </w:r>
      <w:r w:rsidR="00A76785">
        <w:t xml:space="preserve"> </w:t>
      </w:r>
      <w:r w:rsidR="00A76785">
        <w:rPr>
          <w:b/>
          <w:color w:val="538135" w:themeColor="accent6" w:themeShade="BF"/>
        </w:rPr>
        <w:t>PASS</w:t>
      </w:r>
    </w:p>
    <w:p w:rsidR="00FA2073" w:rsidRPr="00A76785" w:rsidRDefault="00FA2073"/>
    <w:sectPr w:rsidR="00FA2073" w:rsidRPr="00A7678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85"/>
    <w:rsid w:val="001A0B90"/>
    <w:rsid w:val="00356899"/>
    <w:rsid w:val="004735BE"/>
    <w:rsid w:val="006E3994"/>
    <w:rsid w:val="00A76785"/>
    <w:rsid w:val="00A97932"/>
    <w:rsid w:val="00AD729C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D532"/>
  <w15:chartTrackingRefBased/>
  <w15:docId w15:val="{178A5BC7-A026-48F4-A6E9-78D1E7CE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2022-06-27T16:49:00Z</dcterms:created>
  <dcterms:modified xsi:type="dcterms:W3CDTF">2022-07-10T11:47:00Z</dcterms:modified>
</cp:coreProperties>
</file>
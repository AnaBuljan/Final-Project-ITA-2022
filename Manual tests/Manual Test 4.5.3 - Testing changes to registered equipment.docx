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85C3E" w:rsidRDefault="00FC65E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4.5.3</w:t>
      </w:r>
      <w:bookmarkStart w:id="0" w:name="_GoBack"/>
      <w:bookmarkEnd w:id="0"/>
      <w:r w:rsidR="00FA2073" w:rsidRPr="00185C3E">
        <w:rPr>
          <w:b/>
          <w:sz w:val="28"/>
          <w:szCs w:val="28"/>
        </w:rPr>
        <w:t xml:space="preserve"> </w:t>
      </w:r>
    </w:p>
    <w:p w:rsidR="00FA2073" w:rsidRPr="00185C3E" w:rsidRDefault="00FA2073" w:rsidP="00FA2073">
      <w:pPr>
        <w:rPr>
          <w:sz w:val="28"/>
          <w:szCs w:val="28"/>
        </w:rPr>
      </w:pPr>
    </w:p>
    <w:p w:rsidR="00FA2073" w:rsidRPr="00185C3E" w:rsidRDefault="00FA2073" w:rsidP="00FA2073">
      <w:r w:rsidRPr="00185C3E">
        <w:rPr>
          <w:b/>
        </w:rPr>
        <w:t>Description</w:t>
      </w:r>
      <w:r w:rsidRPr="00185C3E">
        <w:t>:</w:t>
      </w:r>
      <w:r w:rsidR="00185C3E" w:rsidRPr="00185C3E">
        <w:t xml:space="preserve"> </w:t>
      </w:r>
      <w:r w:rsidR="00185C3E">
        <w:t xml:space="preserve">Testing whether changes to registered </w:t>
      </w:r>
      <w:r w:rsidR="001E3CD9">
        <w:t xml:space="preserve">available </w:t>
      </w:r>
      <w:r w:rsidR="00185C3E">
        <w:t>equipment can be made by deleting brand of equipment and leaving the field open.</w:t>
      </w:r>
    </w:p>
    <w:p w:rsidR="00FA2073" w:rsidRDefault="00FA2073" w:rsidP="00FA2073">
      <w:r w:rsidRPr="00185C3E">
        <w:rPr>
          <w:b/>
        </w:rPr>
        <w:t>Steps</w:t>
      </w:r>
      <w:r w:rsidRPr="00185C3E">
        <w:t>:</w:t>
      </w:r>
      <w:r w:rsidR="00185C3E">
        <w:t xml:space="preserve"> </w:t>
      </w:r>
    </w:p>
    <w:p w:rsidR="00185C3E" w:rsidRDefault="00185C3E" w:rsidP="00185C3E">
      <w:r>
        <w:t xml:space="preserve">1. Login using correct username and password of admin profile </w:t>
      </w:r>
    </w:p>
    <w:p w:rsidR="00185C3E" w:rsidRDefault="00185C3E" w:rsidP="00185C3E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185C3E" w:rsidRDefault="00185C3E" w:rsidP="00185C3E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185C3E" w:rsidRDefault="00185C3E" w:rsidP="00185C3E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 xml:space="preserve">’ for item of registered </w:t>
      </w:r>
      <w:r w:rsidR="001E3CD9">
        <w:t xml:space="preserve">available </w:t>
      </w:r>
      <w:r>
        <w:t>equipment</w:t>
      </w:r>
    </w:p>
    <w:p w:rsidR="00185C3E" w:rsidRDefault="00185C3E" w:rsidP="00185C3E">
      <w:r>
        <w:t>5. Choose drop down menu brand of equipment ‘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to leave open</w:t>
      </w:r>
    </w:p>
    <w:p w:rsidR="00185C3E" w:rsidRPr="00185C3E" w:rsidRDefault="00185C3E" w:rsidP="00185C3E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185C3E" w:rsidRDefault="00FA2073" w:rsidP="00FA2073">
      <w:r w:rsidRPr="00185C3E">
        <w:rPr>
          <w:b/>
        </w:rPr>
        <w:t>Actual result</w:t>
      </w:r>
      <w:r w:rsidRPr="00185C3E">
        <w:t xml:space="preserve">: </w:t>
      </w:r>
      <w:r w:rsidR="00185C3E">
        <w:t>Admin profile cannot leave field dedicated to brand of equipment empty.</w:t>
      </w:r>
    </w:p>
    <w:p w:rsidR="00FA2073" w:rsidRPr="00185C3E" w:rsidRDefault="00FA2073" w:rsidP="00FA2073">
      <w:r w:rsidRPr="00185C3E">
        <w:rPr>
          <w:b/>
        </w:rPr>
        <w:t>Expected result</w:t>
      </w:r>
      <w:r w:rsidRPr="00185C3E">
        <w:t>:</w:t>
      </w:r>
      <w:r w:rsidR="00185C3E">
        <w:t xml:space="preserve"> Admin profile cannot save changes to registered </w:t>
      </w:r>
      <w:r w:rsidR="001E3CD9">
        <w:t xml:space="preserve">available </w:t>
      </w:r>
      <w:r w:rsidR="00185C3E">
        <w:t>equipment if field brand of equipment is empty.</w:t>
      </w:r>
    </w:p>
    <w:p w:rsidR="00FA2073" w:rsidRPr="00185C3E" w:rsidRDefault="00FA2073" w:rsidP="00FA2073">
      <w:pPr>
        <w:rPr>
          <w:b/>
          <w:color w:val="538135" w:themeColor="accent6" w:themeShade="BF"/>
        </w:rPr>
      </w:pPr>
      <w:r w:rsidRPr="00185C3E">
        <w:rPr>
          <w:b/>
        </w:rPr>
        <w:t>Testing status</w:t>
      </w:r>
      <w:r w:rsidRPr="00185C3E">
        <w:t>:</w:t>
      </w:r>
      <w:r w:rsidR="00185C3E">
        <w:t xml:space="preserve"> </w:t>
      </w:r>
      <w:r w:rsidR="00185C3E">
        <w:rPr>
          <w:b/>
          <w:color w:val="538135" w:themeColor="accent6" w:themeShade="BF"/>
        </w:rPr>
        <w:t>PASS</w:t>
      </w:r>
    </w:p>
    <w:p w:rsidR="00FA2073" w:rsidRPr="00185C3E" w:rsidRDefault="00FA2073"/>
    <w:sectPr w:rsidR="00FA2073" w:rsidRPr="00185C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3E"/>
    <w:rsid w:val="00185C3E"/>
    <w:rsid w:val="001A0B90"/>
    <w:rsid w:val="001E3CD9"/>
    <w:rsid w:val="00356899"/>
    <w:rsid w:val="006E3994"/>
    <w:rsid w:val="00BE08B6"/>
    <w:rsid w:val="00FA2073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801F"/>
  <w15:chartTrackingRefBased/>
  <w15:docId w15:val="{17B3234B-7789-4EC4-96EC-11F6B548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2022-06-30T11:53:00Z</dcterms:created>
  <dcterms:modified xsi:type="dcterms:W3CDTF">2022-07-06T11:08:00Z</dcterms:modified>
</cp:coreProperties>
</file>
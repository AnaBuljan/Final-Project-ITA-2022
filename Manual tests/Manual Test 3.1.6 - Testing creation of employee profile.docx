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644B4" w:rsidRDefault="004644B4" w:rsidP="00FA2073">
      <w:pPr>
        <w:rPr>
          <w:b/>
          <w:sz w:val="28"/>
          <w:szCs w:val="28"/>
        </w:rPr>
      </w:pPr>
      <w:r w:rsidRPr="004644B4">
        <w:rPr>
          <w:b/>
          <w:sz w:val="28"/>
          <w:szCs w:val="28"/>
        </w:rPr>
        <w:t xml:space="preserve">Manual Test 3.1.6 </w:t>
      </w:r>
      <w:r w:rsidR="00FA2073" w:rsidRPr="004644B4">
        <w:rPr>
          <w:b/>
          <w:sz w:val="28"/>
          <w:szCs w:val="28"/>
        </w:rPr>
        <w:t xml:space="preserve"> </w:t>
      </w:r>
    </w:p>
    <w:p w:rsidR="00FA2073" w:rsidRPr="004644B4" w:rsidRDefault="00FA2073" w:rsidP="00FA2073">
      <w:pPr>
        <w:rPr>
          <w:sz w:val="28"/>
          <w:szCs w:val="28"/>
        </w:rPr>
      </w:pPr>
    </w:p>
    <w:p w:rsidR="00FA2073" w:rsidRPr="004644B4" w:rsidRDefault="00FA2073" w:rsidP="00FA2073">
      <w:r w:rsidRPr="004644B4">
        <w:rPr>
          <w:b/>
        </w:rPr>
        <w:t>Description</w:t>
      </w:r>
      <w:r w:rsidRPr="004644B4">
        <w:t>:</w:t>
      </w:r>
      <w:r w:rsidR="00CA46D3">
        <w:t xml:space="preserve"> T</w:t>
      </w:r>
      <w:r w:rsidR="004644B4" w:rsidRPr="004644B4">
        <w:t>esting whether new employee profile can be created by not choosing option for office in drop down menu '</w:t>
      </w:r>
      <w:proofErr w:type="spellStart"/>
      <w:r w:rsidR="004644B4" w:rsidRPr="004644B4">
        <w:t>Kancelarija</w:t>
      </w:r>
      <w:proofErr w:type="spellEnd"/>
      <w:r w:rsidR="004644B4" w:rsidRPr="004644B4">
        <w:t xml:space="preserve">'. </w:t>
      </w:r>
    </w:p>
    <w:p w:rsidR="00FA2073" w:rsidRPr="004644B4" w:rsidRDefault="00FA2073" w:rsidP="00FA2073">
      <w:r w:rsidRPr="004644B4">
        <w:rPr>
          <w:b/>
        </w:rPr>
        <w:t>Steps</w:t>
      </w:r>
      <w:r w:rsidRPr="004644B4">
        <w:t>:</w:t>
      </w:r>
    </w:p>
    <w:p w:rsidR="004644B4" w:rsidRPr="004644B4" w:rsidRDefault="004644B4" w:rsidP="004644B4">
      <w:r w:rsidRPr="004644B4">
        <w:t xml:space="preserve">1. Login using correct username and password of admin profile </w:t>
      </w:r>
    </w:p>
    <w:p w:rsidR="004644B4" w:rsidRPr="004644B4" w:rsidRDefault="004644B4" w:rsidP="004644B4">
      <w:r w:rsidRPr="004644B4">
        <w:t>2. Click button '</w:t>
      </w:r>
      <w:proofErr w:type="spellStart"/>
      <w:r w:rsidRPr="004644B4">
        <w:t>Prijava</w:t>
      </w:r>
      <w:proofErr w:type="spellEnd"/>
      <w:r w:rsidRPr="004644B4">
        <w:t>'</w:t>
      </w:r>
    </w:p>
    <w:p w:rsidR="004644B4" w:rsidRPr="004644B4" w:rsidRDefault="004644B4" w:rsidP="004644B4">
      <w:r w:rsidRPr="004644B4">
        <w:t xml:space="preserve">3. </w:t>
      </w:r>
      <w:r w:rsidRPr="004644B4">
        <w:t>Enter first name into field '</w:t>
      </w:r>
      <w:proofErr w:type="spellStart"/>
      <w:r w:rsidRPr="004644B4">
        <w:t>Ime</w:t>
      </w:r>
      <w:proofErr w:type="spellEnd"/>
      <w:r w:rsidRPr="004644B4">
        <w:t xml:space="preserve">', </w:t>
      </w:r>
      <w:r w:rsidRPr="004644B4">
        <w:t>last name into field '</w:t>
      </w:r>
      <w:proofErr w:type="spellStart"/>
      <w:r w:rsidRPr="004644B4">
        <w:t>Prezim</w:t>
      </w:r>
      <w:r w:rsidRPr="004644B4">
        <w:t>e</w:t>
      </w:r>
      <w:proofErr w:type="spellEnd"/>
      <w:r w:rsidRPr="004644B4">
        <w:t>'</w:t>
      </w:r>
      <w:r w:rsidRPr="004644B4">
        <w:t xml:space="preserve">, </w:t>
      </w:r>
      <w:r w:rsidRPr="004644B4">
        <w:t>email address into field 'Email', email address into field 'Email</w:t>
      </w:r>
      <w:r w:rsidRPr="004644B4">
        <w:t>',</w:t>
      </w:r>
      <w:r w:rsidRPr="004644B4">
        <w:t xml:space="preserve"> and choose organization unit in drop down menu ‘</w:t>
      </w:r>
      <w:proofErr w:type="spellStart"/>
      <w:r w:rsidRPr="004644B4">
        <w:t>Organizaciona</w:t>
      </w:r>
      <w:proofErr w:type="spellEnd"/>
      <w:r w:rsidRPr="004644B4">
        <w:t xml:space="preserve"> </w:t>
      </w:r>
      <w:proofErr w:type="spellStart"/>
      <w:r w:rsidRPr="004644B4">
        <w:t>jedinica</w:t>
      </w:r>
      <w:proofErr w:type="spellEnd"/>
      <w:r w:rsidRPr="004644B4">
        <w:t>’</w:t>
      </w:r>
    </w:p>
    <w:p w:rsidR="004644B4" w:rsidRPr="004644B4" w:rsidRDefault="004644B4" w:rsidP="004644B4">
      <w:r w:rsidRPr="004644B4">
        <w:t>4. Leave choice in drop down menu ‘</w:t>
      </w:r>
      <w:proofErr w:type="spellStart"/>
      <w:r w:rsidRPr="004644B4">
        <w:t>Kancelarija</w:t>
      </w:r>
      <w:proofErr w:type="spellEnd"/>
      <w:r w:rsidRPr="004644B4">
        <w:t>’ empty</w:t>
      </w:r>
    </w:p>
    <w:p w:rsidR="004644B4" w:rsidRPr="004644B4" w:rsidRDefault="004644B4" w:rsidP="00FA2073">
      <w:r w:rsidRPr="004644B4">
        <w:t>5. Click button ‘</w:t>
      </w:r>
      <w:proofErr w:type="spellStart"/>
      <w:r w:rsidRPr="004644B4">
        <w:t>Sacuvaj</w:t>
      </w:r>
      <w:proofErr w:type="spellEnd"/>
      <w:r w:rsidRPr="004644B4">
        <w:t>’</w:t>
      </w:r>
    </w:p>
    <w:p w:rsidR="00FA2073" w:rsidRPr="004644B4" w:rsidRDefault="00FA2073" w:rsidP="00FA2073">
      <w:r w:rsidRPr="004644B4">
        <w:rPr>
          <w:b/>
        </w:rPr>
        <w:t>Actual result</w:t>
      </w:r>
      <w:r w:rsidRPr="004644B4">
        <w:t xml:space="preserve">: </w:t>
      </w:r>
      <w:r w:rsidR="004644B4" w:rsidRPr="004644B4">
        <w:t>Web</w:t>
      </w:r>
      <w:r w:rsidR="004644B4">
        <w:t>site does not allow creation of employee profile if option for office in field ‘</w:t>
      </w:r>
      <w:proofErr w:type="spellStart"/>
      <w:r w:rsidR="004644B4">
        <w:t>Kancelarija</w:t>
      </w:r>
      <w:proofErr w:type="spellEnd"/>
      <w:r w:rsidR="004644B4">
        <w:t>’ is left open</w:t>
      </w:r>
      <w:r w:rsidR="00CA46D3">
        <w:t xml:space="preserve"> and issue message saying this field is obligatory</w:t>
      </w:r>
      <w:r w:rsidR="004644B4">
        <w:t xml:space="preserve">. </w:t>
      </w:r>
    </w:p>
    <w:p w:rsidR="00FA2073" w:rsidRPr="004644B4" w:rsidRDefault="00FA2073" w:rsidP="00FA2073">
      <w:r w:rsidRPr="004644B4">
        <w:rPr>
          <w:b/>
        </w:rPr>
        <w:t>Expected result</w:t>
      </w:r>
      <w:r w:rsidRPr="004644B4">
        <w:t>:</w:t>
      </w:r>
      <w:r w:rsidR="004644B4">
        <w:t xml:space="preserve"> </w:t>
      </w:r>
      <w:bookmarkStart w:id="0" w:name="_GoBack"/>
      <w:r w:rsidR="004644B4">
        <w:t>Website does not allow creation of employee profile if field ‘</w:t>
      </w:r>
      <w:proofErr w:type="spellStart"/>
      <w:r w:rsidR="004644B4">
        <w:t>Kancelarija</w:t>
      </w:r>
      <w:proofErr w:type="spellEnd"/>
      <w:r w:rsidR="004644B4">
        <w:t>’ is left open.</w:t>
      </w:r>
      <w:bookmarkEnd w:id="0"/>
      <w:r w:rsidR="004644B4">
        <w:t xml:space="preserve"> </w:t>
      </w:r>
    </w:p>
    <w:p w:rsidR="00FA2073" w:rsidRPr="004644B4" w:rsidRDefault="00FA2073" w:rsidP="00FA2073">
      <w:pPr>
        <w:rPr>
          <w:b/>
          <w:color w:val="538135" w:themeColor="accent6" w:themeShade="BF"/>
        </w:rPr>
      </w:pPr>
      <w:r w:rsidRPr="004644B4">
        <w:rPr>
          <w:b/>
        </w:rPr>
        <w:t>Testing status</w:t>
      </w:r>
      <w:r w:rsidRPr="004644B4">
        <w:t>:</w:t>
      </w:r>
      <w:r w:rsidR="004644B4">
        <w:t xml:space="preserve"> </w:t>
      </w:r>
      <w:r w:rsidR="004644B4">
        <w:rPr>
          <w:b/>
          <w:color w:val="538135" w:themeColor="accent6" w:themeShade="BF"/>
        </w:rPr>
        <w:t>PASS</w:t>
      </w:r>
    </w:p>
    <w:p w:rsidR="00FA2073" w:rsidRPr="004644B4" w:rsidRDefault="00FA2073"/>
    <w:sectPr w:rsidR="00FA2073" w:rsidRPr="004644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B4"/>
    <w:rsid w:val="001A0B90"/>
    <w:rsid w:val="00356899"/>
    <w:rsid w:val="004644B4"/>
    <w:rsid w:val="006E3994"/>
    <w:rsid w:val="00BE08B6"/>
    <w:rsid w:val="00CA46D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B834"/>
  <w15:chartTrackingRefBased/>
  <w15:docId w15:val="{0C8DEA9E-9C60-4217-B746-0656F95C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2022-06-27T17:27:00Z</dcterms:created>
  <dcterms:modified xsi:type="dcterms:W3CDTF">2022-06-27T17:43:00Z</dcterms:modified>
</cp:coreProperties>
</file>
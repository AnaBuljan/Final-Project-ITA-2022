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F40CA3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1.2.6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7975F3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7975F3">
        <w:rPr>
          <w:lang w:val="hr-BA"/>
        </w:rPr>
        <w:t xml:space="preserve"> </w:t>
      </w:r>
      <w:r w:rsidR="007975F3" w:rsidRPr="00650FBE">
        <w:t>Logging into website using user profile to determine whether user has access to data on equip</w:t>
      </w:r>
      <w:r w:rsidR="007975F3">
        <w:t>ment and whether it can delete</w:t>
      </w:r>
      <w:r w:rsidR="007975F3" w:rsidRPr="00650FBE">
        <w:t xml:space="preserve"> any data.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  <w:r w:rsidR="007975F3">
        <w:rPr>
          <w:lang w:val="hr-BA"/>
        </w:rPr>
        <w:t xml:space="preserve"> </w:t>
      </w:r>
    </w:p>
    <w:p w:rsidR="007975F3" w:rsidRDefault="007975F3" w:rsidP="007975F3">
      <w:r>
        <w:t>1. Login with correct username and password</w:t>
      </w:r>
    </w:p>
    <w:p w:rsidR="007975F3" w:rsidRDefault="007975F3" w:rsidP="007975F3">
      <w:r>
        <w:t>2. Click button ‘</w:t>
      </w:r>
      <w:proofErr w:type="spellStart"/>
      <w:r>
        <w:t>Prijava</w:t>
      </w:r>
      <w:proofErr w:type="spellEnd"/>
      <w:r>
        <w:t>’</w:t>
      </w:r>
    </w:p>
    <w:p w:rsidR="007975F3" w:rsidRDefault="007975F3" w:rsidP="007975F3">
      <w:r>
        <w:t xml:space="preserve">3. Access page for management of equipment </w:t>
      </w:r>
    </w:p>
    <w:p w:rsidR="007975F3" w:rsidRPr="007975F3" w:rsidRDefault="007975F3" w:rsidP="00FA2073">
      <w:r>
        <w:t xml:space="preserve">4. Delete data on equipment and its status </w:t>
      </w:r>
    </w:p>
    <w:p w:rsidR="00FA2073" w:rsidRDefault="00FA2073" w:rsidP="007975F3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7975F3">
        <w:t>User profiles are able to delete data on equipment and its status.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7975F3">
        <w:rPr>
          <w:lang w:val="hr-BA"/>
        </w:rPr>
        <w:t xml:space="preserve"> </w:t>
      </w:r>
      <w:r w:rsidR="007975F3">
        <w:t>User profiles are not able to delete data on equipment and its status, and they can only view information</w:t>
      </w:r>
      <w:r w:rsidR="00621804">
        <w:t>.</w:t>
      </w:r>
    </w:p>
    <w:p w:rsidR="00FA2073" w:rsidRPr="007975F3" w:rsidRDefault="00FA2073" w:rsidP="00FA2073">
      <w:pPr>
        <w:rPr>
          <w:b/>
          <w:color w:val="FF0000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7975F3">
        <w:rPr>
          <w:lang w:val="hr-BA"/>
        </w:rPr>
        <w:t xml:space="preserve"> </w:t>
      </w:r>
      <w:r w:rsidR="007975F3">
        <w:rPr>
          <w:b/>
          <w:color w:val="FF0000"/>
          <w:lang w:val="hr-BA"/>
        </w:rPr>
        <w:t>FAIL</w:t>
      </w:r>
    </w:p>
    <w:p w:rsidR="00FA2073" w:rsidRPr="006C0106" w:rsidRDefault="00FA2073" w:rsidP="007975F3">
      <w:pPr>
        <w:rPr>
          <w:sz w:val="24"/>
          <w:lang w:val="hr-BA"/>
        </w:rPr>
      </w:pPr>
      <w:r>
        <w:rPr>
          <w:b/>
          <w:lang w:val="hr-BA"/>
        </w:rPr>
        <w:t>Issue</w:t>
      </w:r>
      <w:r>
        <w:rPr>
          <w:lang w:val="hr-BA"/>
        </w:rPr>
        <w:t xml:space="preserve">: </w:t>
      </w:r>
      <w:r w:rsidR="007975F3">
        <w:t>User profiles should not be able to delete data regarding the equipment and its status.</w:t>
      </w:r>
    </w:p>
    <w:p w:rsidR="00FA2073" w:rsidRPr="007975F3" w:rsidRDefault="007975F3">
      <w:r>
        <w:rPr>
          <w:b/>
        </w:rPr>
        <w:t>Bug report:</w:t>
      </w:r>
      <w:r>
        <w:t xml:space="preserve"> </w:t>
      </w:r>
      <w:r w:rsidR="00E0060B" w:rsidRPr="00E0060B">
        <w:t>https://ufile.io/j5tjs32q</w:t>
      </w:r>
      <w:bookmarkStart w:id="0" w:name="_GoBack"/>
      <w:bookmarkEnd w:id="0"/>
    </w:p>
    <w:sectPr w:rsidR="00FA2073" w:rsidRPr="007975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F3"/>
    <w:rsid w:val="001A0B90"/>
    <w:rsid w:val="00356899"/>
    <w:rsid w:val="00621804"/>
    <w:rsid w:val="006E3994"/>
    <w:rsid w:val="007975F3"/>
    <w:rsid w:val="00BE08B6"/>
    <w:rsid w:val="00E0060B"/>
    <w:rsid w:val="00F40CA3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97B53-A6CF-421A-98F2-8240EDCA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9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2022-06-24T10:43:00Z</dcterms:created>
  <dcterms:modified xsi:type="dcterms:W3CDTF">2022-07-10T10:51:00Z</dcterms:modified>
</cp:coreProperties>
</file>
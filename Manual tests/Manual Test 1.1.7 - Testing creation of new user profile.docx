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C82231" w:rsidRDefault="002A0CE6" w:rsidP="00FA2073">
      <w:pPr>
        <w:rPr>
          <w:b/>
          <w:sz w:val="28"/>
          <w:szCs w:val="28"/>
        </w:rPr>
      </w:pPr>
      <w:r w:rsidRPr="00C82231">
        <w:rPr>
          <w:b/>
          <w:sz w:val="28"/>
          <w:szCs w:val="28"/>
        </w:rPr>
        <w:t>Manual Test 1.1.7</w:t>
      </w:r>
      <w:r w:rsidR="00FA2073" w:rsidRPr="00C82231">
        <w:rPr>
          <w:b/>
          <w:sz w:val="28"/>
          <w:szCs w:val="28"/>
        </w:rPr>
        <w:t xml:space="preserve"> </w:t>
      </w:r>
    </w:p>
    <w:p w:rsidR="00FA2073" w:rsidRPr="00C82231" w:rsidRDefault="00FA2073" w:rsidP="00FA2073">
      <w:pPr>
        <w:rPr>
          <w:sz w:val="28"/>
          <w:szCs w:val="28"/>
        </w:rPr>
      </w:pPr>
    </w:p>
    <w:p w:rsidR="00FA2073" w:rsidRPr="00C82231" w:rsidRDefault="00FA2073" w:rsidP="00FA2073">
      <w:r w:rsidRPr="00C82231">
        <w:rPr>
          <w:b/>
        </w:rPr>
        <w:t>Description</w:t>
      </w:r>
      <w:r w:rsidRPr="00C82231">
        <w:t>:</w:t>
      </w:r>
      <w:r w:rsidR="002A0CE6" w:rsidRPr="00C82231">
        <w:t xml:space="preserve"> </w:t>
      </w:r>
      <w:r w:rsidR="00CC5D3D" w:rsidRPr="00C82231">
        <w:t xml:space="preserve">Testing functionality that enables the creation of a new </w:t>
      </w:r>
      <w:r w:rsidR="00CC5D3D" w:rsidRPr="00C82231">
        <w:t>user</w:t>
      </w:r>
      <w:r w:rsidR="00CC5D3D" w:rsidRPr="00C82231">
        <w:t xml:space="preserve"> profile in the website sect</w:t>
      </w:r>
      <w:r w:rsidR="00CC5D3D" w:rsidRPr="00C82231">
        <w:t>ion '</w:t>
      </w:r>
      <w:proofErr w:type="spellStart"/>
      <w:r w:rsidR="00CC5D3D" w:rsidRPr="00C82231">
        <w:t>Administracija</w:t>
      </w:r>
      <w:proofErr w:type="spellEnd"/>
      <w:r w:rsidR="00CC5D3D" w:rsidRPr="00C82231">
        <w:t xml:space="preserve"> </w:t>
      </w:r>
      <w:proofErr w:type="spellStart"/>
      <w:r w:rsidR="00CC5D3D" w:rsidRPr="00C82231">
        <w:t>korisnika</w:t>
      </w:r>
      <w:proofErr w:type="spellEnd"/>
      <w:r w:rsidR="00CC5D3D" w:rsidRPr="00C82231">
        <w:t xml:space="preserve">'. </w:t>
      </w:r>
    </w:p>
    <w:p w:rsidR="00FA2073" w:rsidRPr="00C82231" w:rsidRDefault="00FA2073" w:rsidP="00FA2073">
      <w:r w:rsidRPr="00C82231">
        <w:rPr>
          <w:b/>
        </w:rPr>
        <w:t>Steps</w:t>
      </w:r>
      <w:r w:rsidRPr="00C82231">
        <w:t>:</w:t>
      </w:r>
    </w:p>
    <w:p w:rsidR="00CC5D3D" w:rsidRPr="00C82231" w:rsidRDefault="00CC5D3D" w:rsidP="00CC5D3D">
      <w:r w:rsidRPr="00C82231">
        <w:t>1. Login using correct username and password of admin profile</w:t>
      </w:r>
    </w:p>
    <w:p w:rsidR="00CC5D3D" w:rsidRPr="00C82231" w:rsidRDefault="00CC5D3D" w:rsidP="00CC5D3D">
      <w:r w:rsidRPr="00C82231">
        <w:t>2. Click button '</w:t>
      </w:r>
      <w:proofErr w:type="spellStart"/>
      <w:r w:rsidRPr="00C82231">
        <w:t>Prijava</w:t>
      </w:r>
      <w:proofErr w:type="spellEnd"/>
      <w:r w:rsidRPr="00C82231">
        <w:t>'</w:t>
      </w:r>
    </w:p>
    <w:p w:rsidR="00CC5D3D" w:rsidRPr="00C82231" w:rsidRDefault="00CC5D3D" w:rsidP="00CC5D3D">
      <w:r w:rsidRPr="00C82231">
        <w:t>3. Go to website section '</w:t>
      </w:r>
      <w:proofErr w:type="spellStart"/>
      <w:r w:rsidRPr="00C82231">
        <w:t>Administracija</w:t>
      </w:r>
      <w:proofErr w:type="spellEnd"/>
      <w:r w:rsidRPr="00C82231">
        <w:t xml:space="preserve"> </w:t>
      </w:r>
      <w:proofErr w:type="spellStart"/>
      <w:r w:rsidRPr="00C82231">
        <w:t>korisnika</w:t>
      </w:r>
      <w:proofErr w:type="spellEnd"/>
      <w:r w:rsidRPr="00C82231">
        <w:t>'</w:t>
      </w:r>
    </w:p>
    <w:p w:rsidR="00CC5D3D" w:rsidRPr="00C82231" w:rsidRDefault="00C82231" w:rsidP="00CC5D3D">
      <w:r w:rsidRPr="00C82231">
        <w:t>4</w:t>
      </w:r>
      <w:r w:rsidR="00CC5D3D" w:rsidRPr="00C82231">
        <w:t>. Enter first name, last name</w:t>
      </w:r>
      <w:r w:rsidRPr="00C82231">
        <w:t>, username</w:t>
      </w:r>
      <w:r w:rsidR="00CC5D3D" w:rsidRPr="00C82231">
        <w:t xml:space="preserve"> and password using regular characters</w:t>
      </w:r>
    </w:p>
    <w:p w:rsidR="00CC5D3D" w:rsidRPr="00C82231" w:rsidRDefault="00CC5D3D" w:rsidP="00CC5D3D">
      <w:r w:rsidRPr="00C82231">
        <w:t>6</w:t>
      </w:r>
      <w:r w:rsidR="00C82231" w:rsidRPr="00C82231">
        <w:t>. Choose option 'Korisnik</w:t>
      </w:r>
      <w:r w:rsidRPr="00C82231">
        <w:t>' from drop down menu</w:t>
      </w:r>
    </w:p>
    <w:p w:rsidR="00CC5D3D" w:rsidRPr="00C82231" w:rsidRDefault="00CC5D3D" w:rsidP="00FA2073">
      <w:r w:rsidRPr="00C82231">
        <w:t>7. Click button '</w:t>
      </w:r>
      <w:proofErr w:type="spellStart"/>
      <w:r w:rsidRPr="00C82231">
        <w:t>Sacuvaj</w:t>
      </w:r>
      <w:proofErr w:type="spellEnd"/>
      <w:r w:rsidRPr="00C82231">
        <w:t xml:space="preserve">' </w:t>
      </w:r>
    </w:p>
    <w:p w:rsidR="00FA2073" w:rsidRPr="00C82231" w:rsidRDefault="00FA2073" w:rsidP="00FA2073">
      <w:r w:rsidRPr="00C82231">
        <w:rPr>
          <w:b/>
        </w:rPr>
        <w:t>Actual result</w:t>
      </w:r>
      <w:r w:rsidRPr="00C82231">
        <w:t xml:space="preserve">: </w:t>
      </w:r>
      <w:r w:rsidR="00C82231" w:rsidRPr="00C82231">
        <w:t xml:space="preserve">New user profile is successfully created. </w:t>
      </w:r>
    </w:p>
    <w:p w:rsidR="00FA2073" w:rsidRPr="00C82231" w:rsidRDefault="00FA2073" w:rsidP="00FA2073">
      <w:r w:rsidRPr="00C82231">
        <w:rPr>
          <w:b/>
        </w:rPr>
        <w:t>Expected result</w:t>
      </w:r>
      <w:r w:rsidRPr="00C82231">
        <w:t>:</w:t>
      </w:r>
      <w:r w:rsidR="00C82231" w:rsidRPr="00C82231">
        <w:t xml:space="preserve"> The new user profile was successfully created. </w:t>
      </w:r>
    </w:p>
    <w:p w:rsidR="00FA2073" w:rsidRPr="00C82231" w:rsidRDefault="00FA2073" w:rsidP="00FA2073">
      <w:pPr>
        <w:rPr>
          <w:b/>
          <w:color w:val="538135" w:themeColor="accent6" w:themeShade="BF"/>
        </w:rPr>
      </w:pPr>
      <w:r w:rsidRPr="00C82231">
        <w:rPr>
          <w:b/>
        </w:rPr>
        <w:t>Testing status</w:t>
      </w:r>
      <w:r w:rsidRPr="00C82231">
        <w:t>:</w:t>
      </w:r>
      <w:r w:rsidR="00C82231">
        <w:t xml:space="preserve"> </w:t>
      </w:r>
      <w:r w:rsidR="00C82231">
        <w:rPr>
          <w:b/>
          <w:color w:val="538135" w:themeColor="accent6" w:themeShade="BF"/>
        </w:rPr>
        <w:t>PASS</w:t>
      </w:r>
      <w:bookmarkStart w:id="0" w:name="_GoBack"/>
      <w:bookmarkEnd w:id="0"/>
    </w:p>
    <w:p w:rsidR="00FA2073" w:rsidRPr="00C82231" w:rsidRDefault="00FA2073"/>
    <w:sectPr w:rsidR="00FA2073" w:rsidRPr="00C822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E6"/>
    <w:rsid w:val="001A0B90"/>
    <w:rsid w:val="002A0CE6"/>
    <w:rsid w:val="00356899"/>
    <w:rsid w:val="006E3994"/>
    <w:rsid w:val="00BE08B6"/>
    <w:rsid w:val="00C82231"/>
    <w:rsid w:val="00CC5D3D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24E5"/>
  <w15:chartTrackingRefBased/>
  <w15:docId w15:val="{E8178016-F127-44C4-8D95-F5036C9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1</cp:revision>
  <dcterms:created xsi:type="dcterms:W3CDTF">2022-06-25T11:44:00Z</dcterms:created>
  <dcterms:modified xsi:type="dcterms:W3CDTF">2022-06-25T12:25:00Z</dcterms:modified>
</cp:coreProperties>
</file>
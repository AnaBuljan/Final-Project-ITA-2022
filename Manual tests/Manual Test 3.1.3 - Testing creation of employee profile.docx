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F35D7B" w:rsidRDefault="00F35D7B" w:rsidP="00FA2073">
      <w:pPr>
        <w:rPr>
          <w:b/>
          <w:sz w:val="28"/>
          <w:szCs w:val="28"/>
        </w:rPr>
      </w:pPr>
      <w:r w:rsidRPr="00F35D7B">
        <w:rPr>
          <w:b/>
          <w:sz w:val="28"/>
          <w:szCs w:val="28"/>
        </w:rPr>
        <w:t>Manual Test 3.1.3</w:t>
      </w:r>
      <w:r w:rsidR="00FA2073" w:rsidRPr="00F35D7B">
        <w:rPr>
          <w:b/>
          <w:sz w:val="28"/>
          <w:szCs w:val="28"/>
        </w:rPr>
        <w:t xml:space="preserve"> </w:t>
      </w:r>
    </w:p>
    <w:p w:rsidR="00FA2073" w:rsidRPr="00F35D7B" w:rsidRDefault="00FA2073" w:rsidP="00FA2073">
      <w:pPr>
        <w:rPr>
          <w:sz w:val="28"/>
          <w:szCs w:val="28"/>
        </w:rPr>
      </w:pPr>
    </w:p>
    <w:p w:rsidR="00F35D7B" w:rsidRPr="00F35D7B" w:rsidRDefault="00FA2073" w:rsidP="00FA2073">
      <w:r w:rsidRPr="00F35D7B">
        <w:rPr>
          <w:b/>
        </w:rPr>
        <w:t>Description</w:t>
      </w:r>
      <w:r w:rsidRPr="00F35D7B">
        <w:t>:</w:t>
      </w:r>
      <w:r w:rsidR="00F35D7B" w:rsidRPr="00F35D7B">
        <w:t xml:space="preserve"> Testing whether new employee profile can be created by using irregular characters (@, &amp;, /, etc.) in the field where last name of employee is entered.</w:t>
      </w:r>
    </w:p>
    <w:p w:rsidR="00FA2073" w:rsidRPr="00F35D7B" w:rsidRDefault="00FA2073" w:rsidP="00FA2073">
      <w:r w:rsidRPr="00F35D7B">
        <w:rPr>
          <w:b/>
        </w:rPr>
        <w:t>Steps</w:t>
      </w:r>
      <w:r w:rsidRPr="00F35D7B">
        <w:t>:</w:t>
      </w:r>
    </w:p>
    <w:p w:rsidR="00F35D7B" w:rsidRPr="00F35D7B" w:rsidRDefault="00F35D7B" w:rsidP="00F35D7B">
      <w:r w:rsidRPr="00F35D7B">
        <w:t xml:space="preserve">1. Login using correct username and password of admin profile </w:t>
      </w:r>
    </w:p>
    <w:p w:rsidR="00F35D7B" w:rsidRPr="00F35D7B" w:rsidRDefault="00F35D7B" w:rsidP="00F35D7B">
      <w:r w:rsidRPr="00F35D7B">
        <w:t>2. Click button '</w:t>
      </w:r>
      <w:proofErr w:type="spellStart"/>
      <w:r w:rsidRPr="00F35D7B">
        <w:t>Prijava</w:t>
      </w:r>
      <w:proofErr w:type="spellEnd"/>
      <w:r w:rsidRPr="00F35D7B">
        <w:t>'</w:t>
      </w:r>
    </w:p>
    <w:p w:rsidR="00F35D7B" w:rsidRPr="00F35D7B" w:rsidRDefault="00F35D7B" w:rsidP="00F35D7B">
      <w:r w:rsidRPr="00F35D7B">
        <w:t>3. Enter last name of employee into field '</w:t>
      </w:r>
      <w:proofErr w:type="spellStart"/>
      <w:r w:rsidRPr="00F35D7B">
        <w:t>Prezime</w:t>
      </w:r>
      <w:proofErr w:type="spellEnd"/>
      <w:r w:rsidRPr="00F35D7B">
        <w:t>' using irregular characters (</w:t>
      </w:r>
      <w:proofErr w:type="spellStart"/>
      <w:r w:rsidRPr="00F35D7B">
        <w:t>Willi@ms</w:t>
      </w:r>
      <w:proofErr w:type="spellEnd"/>
      <w:r w:rsidRPr="00F35D7B">
        <w:t>, Wil/li/</w:t>
      </w:r>
      <w:proofErr w:type="spellStart"/>
      <w:r w:rsidRPr="00F35D7B">
        <w:t>ams</w:t>
      </w:r>
      <w:proofErr w:type="spellEnd"/>
      <w:r w:rsidRPr="00F35D7B">
        <w:t xml:space="preserve">, </w:t>
      </w:r>
      <w:proofErr w:type="spellStart"/>
      <w:r w:rsidRPr="00F35D7B">
        <w:t>Will%iam&amp;s</w:t>
      </w:r>
      <w:proofErr w:type="spellEnd"/>
      <w:r w:rsidRPr="00F35D7B">
        <w:t>)</w:t>
      </w:r>
    </w:p>
    <w:p w:rsidR="00F35D7B" w:rsidRPr="00F35D7B" w:rsidRDefault="00F35D7B" w:rsidP="00F35D7B">
      <w:r w:rsidRPr="00F35D7B">
        <w:t>4. Enter first name into field '</w:t>
      </w:r>
      <w:proofErr w:type="spellStart"/>
      <w:r w:rsidRPr="00F35D7B">
        <w:t>Ime</w:t>
      </w:r>
      <w:proofErr w:type="spellEnd"/>
      <w:r w:rsidRPr="00F35D7B">
        <w:t>', email address into field 'Email', phone number into field '</w:t>
      </w:r>
      <w:proofErr w:type="spellStart"/>
      <w:r w:rsidRPr="00F35D7B">
        <w:t>Broj</w:t>
      </w:r>
      <w:proofErr w:type="spellEnd"/>
      <w:r w:rsidRPr="00F35D7B">
        <w:t xml:space="preserve"> </w:t>
      </w:r>
      <w:proofErr w:type="spellStart"/>
      <w:r w:rsidRPr="00F35D7B">
        <w:t>telefona</w:t>
      </w:r>
      <w:proofErr w:type="spellEnd"/>
      <w:r w:rsidRPr="00F35D7B">
        <w:t>', choose office in drop down menu '</w:t>
      </w:r>
      <w:proofErr w:type="spellStart"/>
      <w:r w:rsidRPr="00F35D7B">
        <w:t>Kancelarija</w:t>
      </w:r>
      <w:proofErr w:type="spellEnd"/>
      <w:r w:rsidRPr="00F35D7B">
        <w:t>' and choose organization unit in drop down menu ‘</w:t>
      </w:r>
      <w:proofErr w:type="spellStart"/>
      <w:r w:rsidRPr="00F35D7B">
        <w:t>Organizaciona</w:t>
      </w:r>
      <w:proofErr w:type="spellEnd"/>
      <w:r w:rsidRPr="00F35D7B">
        <w:t xml:space="preserve"> </w:t>
      </w:r>
      <w:proofErr w:type="spellStart"/>
      <w:r w:rsidRPr="00F35D7B">
        <w:t>jedinica</w:t>
      </w:r>
      <w:proofErr w:type="spellEnd"/>
      <w:r w:rsidRPr="00F35D7B">
        <w:t>’</w:t>
      </w:r>
    </w:p>
    <w:p w:rsidR="00F35D7B" w:rsidRPr="00F35D7B" w:rsidRDefault="00F35D7B" w:rsidP="00F35D7B">
      <w:r w:rsidRPr="00F35D7B">
        <w:t>5. Click button ‘</w:t>
      </w:r>
      <w:proofErr w:type="spellStart"/>
      <w:r w:rsidRPr="00F35D7B">
        <w:t>Sacuvaj</w:t>
      </w:r>
      <w:proofErr w:type="spellEnd"/>
      <w:r w:rsidRPr="00F35D7B">
        <w:t>’</w:t>
      </w:r>
    </w:p>
    <w:p w:rsidR="00FA2073" w:rsidRPr="00F35D7B" w:rsidRDefault="00FA2073" w:rsidP="00F35D7B">
      <w:r w:rsidRPr="00F35D7B">
        <w:rPr>
          <w:b/>
        </w:rPr>
        <w:t>Actual result</w:t>
      </w:r>
      <w:r w:rsidRPr="00F35D7B">
        <w:t xml:space="preserve">: </w:t>
      </w:r>
      <w:r w:rsidR="00F35D7B" w:rsidRPr="00F35D7B">
        <w:t>Website allows saving of new employee profile while using irregular characters in field where last name is entered.</w:t>
      </w:r>
    </w:p>
    <w:p w:rsidR="00FA2073" w:rsidRPr="00F35D7B" w:rsidRDefault="00FA2073" w:rsidP="00FA2073">
      <w:r w:rsidRPr="00F35D7B">
        <w:rPr>
          <w:b/>
        </w:rPr>
        <w:t>Expected result</w:t>
      </w:r>
      <w:r w:rsidRPr="00F35D7B">
        <w:t>:</w:t>
      </w:r>
      <w:r w:rsidR="00F35D7B" w:rsidRPr="00F35D7B">
        <w:t xml:space="preserve"> </w:t>
      </w:r>
      <w:r w:rsidR="00F35D7B">
        <w:t xml:space="preserve">Website </w:t>
      </w:r>
      <w:r w:rsidR="00E37C5D">
        <w:t>does</w:t>
      </w:r>
      <w:r w:rsidR="00F35D7B">
        <w:t xml:space="preserve"> not allow saving of new employee profile that has irregular characters in field for last name.</w:t>
      </w:r>
    </w:p>
    <w:p w:rsidR="00FA2073" w:rsidRPr="00F35D7B" w:rsidRDefault="00FA2073" w:rsidP="00FA2073">
      <w:pPr>
        <w:rPr>
          <w:b/>
          <w:color w:val="FF0000"/>
        </w:rPr>
      </w:pPr>
      <w:r w:rsidRPr="00F35D7B">
        <w:rPr>
          <w:b/>
        </w:rPr>
        <w:t>Testing status</w:t>
      </w:r>
      <w:r w:rsidRPr="00F35D7B">
        <w:t>:</w:t>
      </w:r>
      <w:r w:rsidR="00F35D7B">
        <w:t xml:space="preserve"> </w:t>
      </w:r>
      <w:r w:rsidR="00F35D7B">
        <w:rPr>
          <w:b/>
          <w:color w:val="FF0000"/>
        </w:rPr>
        <w:t>FAIL</w:t>
      </w:r>
    </w:p>
    <w:p w:rsidR="00FA2073" w:rsidRPr="00F35D7B" w:rsidRDefault="00FA2073" w:rsidP="00FA2073">
      <w:r w:rsidRPr="00F35D7B">
        <w:rPr>
          <w:b/>
        </w:rPr>
        <w:t>Issue</w:t>
      </w:r>
      <w:r w:rsidRPr="00F35D7B">
        <w:t xml:space="preserve">: </w:t>
      </w:r>
      <w:r w:rsidR="00F35D7B">
        <w:t>Website should not allow creation of new employee profiles in which the last name contains irregular characters.</w:t>
      </w:r>
    </w:p>
    <w:p w:rsidR="00F35D7B" w:rsidRPr="00F35D7B" w:rsidRDefault="00F35D7B" w:rsidP="00FA2073">
      <w:pPr>
        <w:rPr>
          <w:sz w:val="24"/>
        </w:rPr>
      </w:pPr>
      <w:r w:rsidRPr="00F35D7B">
        <w:rPr>
          <w:b/>
        </w:rPr>
        <w:t>Bug report:</w:t>
      </w:r>
      <w:r w:rsidRPr="00F35D7B">
        <w:t xml:space="preserve"> </w:t>
      </w:r>
      <w:r w:rsidR="005D4642" w:rsidRPr="005D4642">
        <w:t>https://ufile.io/56tapcn4</w:t>
      </w:r>
      <w:bookmarkStart w:id="0" w:name="_GoBack"/>
      <w:bookmarkEnd w:id="0"/>
    </w:p>
    <w:p w:rsidR="00FA2073" w:rsidRPr="00F35D7B" w:rsidRDefault="00FA2073"/>
    <w:sectPr w:rsidR="00FA2073" w:rsidRPr="00F35D7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7B"/>
    <w:rsid w:val="001A0B90"/>
    <w:rsid w:val="00356899"/>
    <w:rsid w:val="005D4642"/>
    <w:rsid w:val="006E3994"/>
    <w:rsid w:val="00BE08B6"/>
    <w:rsid w:val="00E37C5D"/>
    <w:rsid w:val="00F35D7B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82E2A-F6BB-41B2-9E89-111C1A05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2022-06-27T17:05:00Z</dcterms:created>
  <dcterms:modified xsi:type="dcterms:W3CDTF">2022-07-10T10:55:00Z</dcterms:modified>
</cp:coreProperties>
</file>
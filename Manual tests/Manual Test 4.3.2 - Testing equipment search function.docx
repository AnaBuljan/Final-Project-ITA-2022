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B01296" w:rsidRDefault="009E6305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4.3.2</w:t>
      </w:r>
      <w:r w:rsidR="00FA2073" w:rsidRPr="00B01296">
        <w:rPr>
          <w:b/>
          <w:sz w:val="28"/>
          <w:szCs w:val="28"/>
        </w:rPr>
        <w:t xml:space="preserve"> </w:t>
      </w:r>
    </w:p>
    <w:p w:rsidR="00FA2073" w:rsidRPr="00B01296" w:rsidRDefault="00FA2073" w:rsidP="00FA2073">
      <w:pPr>
        <w:rPr>
          <w:sz w:val="28"/>
          <w:szCs w:val="28"/>
        </w:rPr>
      </w:pPr>
    </w:p>
    <w:p w:rsidR="00FA2073" w:rsidRPr="00B01296" w:rsidRDefault="00FA2073" w:rsidP="00B01296">
      <w:r w:rsidRPr="00B01296">
        <w:rPr>
          <w:b/>
        </w:rPr>
        <w:t>Description</w:t>
      </w:r>
      <w:r w:rsidRPr="00B01296">
        <w:t>:</w:t>
      </w:r>
      <w:r w:rsidR="00B01296" w:rsidRPr="00B01296">
        <w:t xml:space="preserve"> </w:t>
      </w:r>
      <w:r w:rsidR="00B01296" w:rsidRPr="00F52713">
        <w:t>Testing accuracy of search function for registered equipment</w:t>
      </w:r>
      <w:r w:rsidR="00B01296">
        <w:t xml:space="preserve"> </w:t>
      </w:r>
      <w:r w:rsidR="00307514">
        <w:t>when</w:t>
      </w:r>
      <w:r w:rsidR="00B01296">
        <w:t xml:space="preserve"> data that is no</w:t>
      </w:r>
      <w:r w:rsidR="00307514">
        <w:t>t</w:t>
      </w:r>
      <w:bookmarkStart w:id="0" w:name="_GoBack"/>
      <w:bookmarkEnd w:id="0"/>
      <w:r w:rsidR="00B01296">
        <w:t xml:space="preserve"> inventory or serial number is entered</w:t>
      </w:r>
      <w:r w:rsidR="00B01296" w:rsidRPr="00F52713">
        <w:t>.</w:t>
      </w:r>
    </w:p>
    <w:p w:rsidR="00FA2073" w:rsidRDefault="00FA2073" w:rsidP="00FA2073">
      <w:r w:rsidRPr="00B01296">
        <w:rPr>
          <w:b/>
        </w:rPr>
        <w:t>Steps</w:t>
      </w:r>
      <w:r w:rsidRPr="00B01296">
        <w:t>:</w:t>
      </w:r>
    </w:p>
    <w:p w:rsidR="00B01296" w:rsidRDefault="00B01296" w:rsidP="00B01296">
      <w:r>
        <w:t>1. Login using correct username and password of admin profile</w:t>
      </w:r>
    </w:p>
    <w:p w:rsidR="00B01296" w:rsidRDefault="00B01296" w:rsidP="00B01296">
      <w:r>
        <w:t>2. Click button ‘</w:t>
      </w:r>
      <w:proofErr w:type="spellStart"/>
      <w:r>
        <w:t>Prijava</w:t>
      </w:r>
      <w:proofErr w:type="spellEnd"/>
      <w:r>
        <w:t>’</w:t>
      </w:r>
    </w:p>
    <w:p w:rsidR="00B01296" w:rsidRDefault="00B01296" w:rsidP="00B01296">
      <w:r>
        <w:t xml:space="preserve">3. Enter full and partial data of brand of equipment into search bar </w:t>
      </w:r>
    </w:p>
    <w:p w:rsidR="00B01296" w:rsidRPr="00B01296" w:rsidRDefault="00B01296" w:rsidP="00B01296">
      <w:r>
        <w:t>4. Click button ‘</w:t>
      </w:r>
      <w:proofErr w:type="spellStart"/>
      <w:r>
        <w:t>Pretrazi</w:t>
      </w:r>
      <w:proofErr w:type="spellEnd"/>
      <w:r>
        <w:t>’</w:t>
      </w:r>
    </w:p>
    <w:p w:rsidR="00FA2073" w:rsidRPr="00B01296" w:rsidRDefault="00FA2073" w:rsidP="00B01296">
      <w:r w:rsidRPr="00B01296">
        <w:rPr>
          <w:b/>
        </w:rPr>
        <w:t>Actual result</w:t>
      </w:r>
      <w:r w:rsidRPr="00B01296">
        <w:t xml:space="preserve">: </w:t>
      </w:r>
      <w:r w:rsidR="00B01296">
        <w:t>Search function for equipment return no results when type of equipment is entered into search.</w:t>
      </w:r>
    </w:p>
    <w:p w:rsidR="00FA2073" w:rsidRPr="00B01296" w:rsidRDefault="00FA2073" w:rsidP="00B01296">
      <w:r w:rsidRPr="00B01296">
        <w:rPr>
          <w:b/>
        </w:rPr>
        <w:t>Expected result</w:t>
      </w:r>
      <w:r w:rsidR="00B01296">
        <w:t>: Search function does not accept information other than inventory or serial number of equipment.</w:t>
      </w:r>
    </w:p>
    <w:p w:rsidR="00FA2073" w:rsidRPr="00B01296" w:rsidRDefault="00FA2073" w:rsidP="00FA2073">
      <w:pPr>
        <w:rPr>
          <w:b/>
          <w:color w:val="538135" w:themeColor="accent6" w:themeShade="BF"/>
        </w:rPr>
      </w:pPr>
      <w:r w:rsidRPr="00B01296">
        <w:rPr>
          <w:b/>
        </w:rPr>
        <w:t>Testing status</w:t>
      </w:r>
      <w:r w:rsidRPr="00B01296">
        <w:t>:</w:t>
      </w:r>
      <w:r w:rsidR="00B01296">
        <w:t xml:space="preserve"> </w:t>
      </w:r>
      <w:r w:rsidR="00B01296">
        <w:rPr>
          <w:b/>
          <w:color w:val="538135" w:themeColor="accent6" w:themeShade="BF"/>
        </w:rPr>
        <w:t>PASS</w:t>
      </w:r>
    </w:p>
    <w:p w:rsidR="00FA2073" w:rsidRPr="00B01296" w:rsidRDefault="00FA2073"/>
    <w:sectPr w:rsidR="00FA2073" w:rsidRPr="00B0129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96"/>
    <w:rsid w:val="001A0B90"/>
    <w:rsid w:val="00307514"/>
    <w:rsid w:val="00356899"/>
    <w:rsid w:val="006E3994"/>
    <w:rsid w:val="009E6305"/>
    <w:rsid w:val="00B01296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B500"/>
  <w15:chartTrackingRefBased/>
  <w15:docId w15:val="{E6A55A61-66AC-4055-BBF1-46A1B3DA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2022-06-30T11:18:00Z</dcterms:created>
  <dcterms:modified xsi:type="dcterms:W3CDTF">2022-07-10T15:37:00Z</dcterms:modified>
</cp:coreProperties>
</file>
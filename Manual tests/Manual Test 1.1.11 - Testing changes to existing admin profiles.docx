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EA3C29" w:rsidRDefault="00EA3C29" w:rsidP="00FA2073">
      <w:pPr>
        <w:rPr>
          <w:b/>
          <w:sz w:val="28"/>
          <w:szCs w:val="28"/>
        </w:rPr>
      </w:pPr>
      <w:r w:rsidRPr="00EA3C29">
        <w:rPr>
          <w:b/>
          <w:sz w:val="28"/>
          <w:szCs w:val="28"/>
        </w:rPr>
        <w:t>Manual Test 1.1.11</w:t>
      </w:r>
      <w:r w:rsidR="00FA2073" w:rsidRPr="00EA3C29">
        <w:rPr>
          <w:b/>
          <w:sz w:val="28"/>
          <w:szCs w:val="28"/>
        </w:rPr>
        <w:t xml:space="preserve"> </w:t>
      </w:r>
    </w:p>
    <w:p w:rsidR="00FA2073" w:rsidRPr="00EA3C29" w:rsidRDefault="00FA2073" w:rsidP="00FA2073">
      <w:pPr>
        <w:rPr>
          <w:sz w:val="28"/>
          <w:szCs w:val="28"/>
        </w:rPr>
      </w:pPr>
    </w:p>
    <w:p w:rsidR="00FA2073" w:rsidRPr="00EA3C29" w:rsidRDefault="00FA2073" w:rsidP="00FA2073">
      <w:r w:rsidRPr="00EA3C29">
        <w:rPr>
          <w:b/>
        </w:rPr>
        <w:t>Description</w:t>
      </w:r>
      <w:r w:rsidRPr="00EA3C29">
        <w:t>:</w:t>
      </w:r>
      <w:r w:rsidR="00EA3C29" w:rsidRPr="00EA3C29">
        <w:t xml:space="preserve"> Testing whether admin profile can successfully change details</w:t>
      </w:r>
      <w:r w:rsidR="00B13F78">
        <w:t xml:space="preserve"> of first name</w:t>
      </w:r>
      <w:r w:rsidR="00EA3C29" w:rsidRPr="00EA3C29">
        <w:t xml:space="preserve"> of existing admin profiles. </w:t>
      </w:r>
    </w:p>
    <w:p w:rsidR="00FA2073" w:rsidRPr="00EA3C29" w:rsidRDefault="00FA2073" w:rsidP="00FA2073">
      <w:r w:rsidRPr="00EA3C29">
        <w:rPr>
          <w:b/>
        </w:rPr>
        <w:t>Steps</w:t>
      </w:r>
      <w:r w:rsidRPr="00EA3C29">
        <w:t>:</w:t>
      </w:r>
      <w:r w:rsidR="00EA3C29" w:rsidRPr="00EA3C29">
        <w:t xml:space="preserve"> </w:t>
      </w:r>
    </w:p>
    <w:p w:rsidR="00EA3C29" w:rsidRPr="00EA3C29" w:rsidRDefault="00EA3C29" w:rsidP="00EA3C29">
      <w:r w:rsidRPr="00EA3C29">
        <w:t>1. Login using correct username and password of admin profile</w:t>
      </w:r>
    </w:p>
    <w:p w:rsidR="00EA3C29" w:rsidRPr="00EA3C29" w:rsidRDefault="00EA3C29" w:rsidP="00EA3C29">
      <w:r w:rsidRPr="00EA3C29">
        <w:t>2. Click button '</w:t>
      </w:r>
      <w:proofErr w:type="spellStart"/>
      <w:r w:rsidRPr="00EA3C29">
        <w:t>Prijava</w:t>
      </w:r>
      <w:proofErr w:type="spellEnd"/>
      <w:r w:rsidRPr="00EA3C29">
        <w:t>'</w:t>
      </w:r>
    </w:p>
    <w:p w:rsidR="00EA3C29" w:rsidRPr="00EA3C29" w:rsidRDefault="00EA3C29" w:rsidP="00EA3C29">
      <w:r w:rsidRPr="00EA3C29">
        <w:t>3. Go to website section '</w:t>
      </w:r>
      <w:proofErr w:type="spellStart"/>
      <w:r w:rsidRPr="00EA3C29">
        <w:t>Administracija</w:t>
      </w:r>
      <w:proofErr w:type="spellEnd"/>
      <w:r w:rsidRPr="00EA3C29">
        <w:t xml:space="preserve"> </w:t>
      </w:r>
      <w:proofErr w:type="spellStart"/>
      <w:r w:rsidRPr="00EA3C29">
        <w:t>korisnika</w:t>
      </w:r>
      <w:proofErr w:type="spellEnd"/>
      <w:r w:rsidRPr="00EA3C29">
        <w:t>'</w:t>
      </w:r>
    </w:p>
    <w:p w:rsidR="00EA3C29" w:rsidRPr="00EA3C29" w:rsidRDefault="00EA3C29" w:rsidP="00EA3C29">
      <w:r w:rsidRPr="00EA3C29">
        <w:t>4</w:t>
      </w:r>
      <w:r w:rsidRPr="00EA3C29">
        <w:t>. Choose admin profile saved under number 17 and click button ‘</w:t>
      </w:r>
      <w:proofErr w:type="spellStart"/>
      <w:r w:rsidRPr="00EA3C29">
        <w:t>Izmjena</w:t>
      </w:r>
      <w:proofErr w:type="spellEnd"/>
      <w:r w:rsidRPr="00EA3C29">
        <w:t xml:space="preserve"> </w:t>
      </w:r>
      <w:proofErr w:type="spellStart"/>
      <w:r w:rsidRPr="00EA3C29">
        <w:t>podataka</w:t>
      </w:r>
      <w:proofErr w:type="spellEnd"/>
      <w:r w:rsidRPr="00EA3C29">
        <w:t xml:space="preserve"> o </w:t>
      </w:r>
      <w:proofErr w:type="spellStart"/>
      <w:r w:rsidRPr="00EA3C29">
        <w:t>korisniku</w:t>
      </w:r>
      <w:proofErr w:type="spellEnd"/>
      <w:r w:rsidRPr="00EA3C29">
        <w:t>’</w:t>
      </w:r>
    </w:p>
    <w:p w:rsidR="00EA3C29" w:rsidRPr="00EA3C29" w:rsidRDefault="00EA3C29" w:rsidP="00EA3C29">
      <w:r w:rsidRPr="00EA3C29">
        <w:t>5</w:t>
      </w:r>
      <w:r w:rsidRPr="00EA3C29">
        <w:t xml:space="preserve">. </w:t>
      </w:r>
      <w:r w:rsidRPr="00EA3C29">
        <w:t>Change details of first name of existing admin profile</w:t>
      </w:r>
    </w:p>
    <w:p w:rsidR="00EA3C29" w:rsidRPr="00EA3C29" w:rsidRDefault="00EA3C29" w:rsidP="00EA3C29">
      <w:r w:rsidRPr="00EA3C29">
        <w:t>6. Click button '</w:t>
      </w:r>
      <w:proofErr w:type="spellStart"/>
      <w:r w:rsidRPr="00EA3C29">
        <w:t>Sacuvaj</w:t>
      </w:r>
      <w:proofErr w:type="spellEnd"/>
      <w:r w:rsidRPr="00EA3C29">
        <w:t>'</w:t>
      </w:r>
    </w:p>
    <w:p w:rsidR="00FA2073" w:rsidRPr="00EA3C29" w:rsidRDefault="00FA2073" w:rsidP="00FA2073">
      <w:r w:rsidRPr="00EA3C29">
        <w:rPr>
          <w:b/>
        </w:rPr>
        <w:t>Actual result</w:t>
      </w:r>
      <w:r w:rsidRPr="00EA3C29">
        <w:t xml:space="preserve">: </w:t>
      </w:r>
      <w:r w:rsidR="00EA3C29">
        <w:t>Website allows admin profiles to conduct changes to</w:t>
      </w:r>
      <w:r w:rsidR="000D4681">
        <w:t xml:space="preserve"> first names in</w:t>
      </w:r>
      <w:bookmarkStart w:id="0" w:name="_GoBack"/>
      <w:bookmarkEnd w:id="0"/>
      <w:r w:rsidR="00EA3C29">
        <w:t xml:space="preserve"> existing admin profiles. </w:t>
      </w:r>
    </w:p>
    <w:p w:rsidR="00FA2073" w:rsidRPr="00EA3C29" w:rsidRDefault="00FA2073" w:rsidP="00FA2073">
      <w:r w:rsidRPr="00EA3C29">
        <w:rPr>
          <w:b/>
        </w:rPr>
        <w:t>Expected result</w:t>
      </w:r>
      <w:r w:rsidRPr="00EA3C29">
        <w:t>:</w:t>
      </w:r>
      <w:r w:rsidR="00EA3C29">
        <w:t xml:space="preserve"> Website allows admin profile to change first names in existing admin profiles. </w:t>
      </w:r>
    </w:p>
    <w:p w:rsidR="00FA2073" w:rsidRPr="00EA3C29" w:rsidRDefault="00FA2073" w:rsidP="00FA2073">
      <w:pPr>
        <w:rPr>
          <w:b/>
          <w:color w:val="538135" w:themeColor="accent6" w:themeShade="BF"/>
        </w:rPr>
      </w:pPr>
      <w:r w:rsidRPr="00EA3C29">
        <w:rPr>
          <w:b/>
        </w:rPr>
        <w:t>Testing status</w:t>
      </w:r>
      <w:r w:rsidRPr="00EA3C29">
        <w:t>:</w:t>
      </w:r>
      <w:r w:rsidR="00EA3C29">
        <w:t xml:space="preserve"> </w:t>
      </w:r>
      <w:r w:rsidR="00EA3C29">
        <w:rPr>
          <w:b/>
          <w:color w:val="538135" w:themeColor="accent6" w:themeShade="BF"/>
        </w:rPr>
        <w:t>PASS</w:t>
      </w:r>
    </w:p>
    <w:p w:rsidR="00FA2073" w:rsidRPr="00EA3C29" w:rsidRDefault="00FA2073"/>
    <w:sectPr w:rsidR="00FA2073" w:rsidRPr="00EA3C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29"/>
    <w:rsid w:val="000D4681"/>
    <w:rsid w:val="001A0B90"/>
    <w:rsid w:val="00356899"/>
    <w:rsid w:val="006E3994"/>
    <w:rsid w:val="00B13F78"/>
    <w:rsid w:val="00BE08B6"/>
    <w:rsid w:val="00EA3C29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817D"/>
  <w15:chartTrackingRefBased/>
  <w15:docId w15:val="{167C563D-6AC4-4169-97D7-390C813B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7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2022-06-25T12:44:00Z</dcterms:created>
  <dcterms:modified xsi:type="dcterms:W3CDTF">2022-06-25T12:53:00Z</dcterms:modified>
</cp:coreProperties>
</file>
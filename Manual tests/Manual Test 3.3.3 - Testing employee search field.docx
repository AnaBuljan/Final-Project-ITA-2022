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073" w:rsidRPr="00DC0135" w:rsidRDefault="00A91BDE" w:rsidP="00FA2073">
      <w:pPr>
        <w:rPr>
          <w:b/>
          <w:sz w:val="28"/>
          <w:szCs w:val="28"/>
        </w:rPr>
      </w:pPr>
      <w:r>
        <w:rPr>
          <w:b/>
          <w:sz w:val="28"/>
          <w:szCs w:val="28"/>
        </w:rPr>
        <w:t>Manual Test 3.3.3</w:t>
      </w:r>
      <w:r w:rsidR="00FA2073" w:rsidRPr="00DC0135">
        <w:rPr>
          <w:b/>
          <w:sz w:val="28"/>
          <w:szCs w:val="28"/>
        </w:rPr>
        <w:t xml:space="preserve"> </w:t>
      </w:r>
    </w:p>
    <w:p w:rsidR="00FA2073" w:rsidRPr="00DC0135" w:rsidRDefault="00FA2073" w:rsidP="00FA2073">
      <w:pPr>
        <w:rPr>
          <w:sz w:val="28"/>
          <w:szCs w:val="28"/>
        </w:rPr>
      </w:pPr>
    </w:p>
    <w:p w:rsidR="00FA2073" w:rsidRPr="00DC0135" w:rsidRDefault="00FA2073" w:rsidP="00FA2073">
      <w:r w:rsidRPr="00DC0135">
        <w:rPr>
          <w:b/>
        </w:rPr>
        <w:t>Description</w:t>
      </w:r>
      <w:r w:rsidRPr="00DC0135">
        <w:t>:</w:t>
      </w:r>
      <w:r w:rsidR="00DC0135" w:rsidRPr="00DC0135">
        <w:t xml:space="preserve"> Testing whether employee search function operates correctly</w:t>
      </w:r>
      <w:r w:rsidR="001220D5">
        <w:t xml:space="preserve"> when searching full</w:t>
      </w:r>
      <w:r w:rsidR="00DC0135" w:rsidRPr="00DC0135">
        <w:t xml:space="preserve"> data from field email.</w:t>
      </w:r>
    </w:p>
    <w:p w:rsidR="00FA2073" w:rsidRPr="00DC0135" w:rsidRDefault="00FA2073" w:rsidP="00FA2073">
      <w:r w:rsidRPr="00DC0135">
        <w:rPr>
          <w:b/>
        </w:rPr>
        <w:t>Steps</w:t>
      </w:r>
      <w:r w:rsidRPr="00DC0135">
        <w:t>:</w:t>
      </w:r>
    </w:p>
    <w:p w:rsidR="00DC0135" w:rsidRPr="00DC0135" w:rsidRDefault="00DC0135" w:rsidP="00DC0135">
      <w:r w:rsidRPr="00DC0135">
        <w:t>1. Login using correct username and password of admin profile</w:t>
      </w:r>
    </w:p>
    <w:p w:rsidR="00DC0135" w:rsidRPr="00DC0135" w:rsidRDefault="00DC0135" w:rsidP="00DC0135">
      <w:r w:rsidRPr="00DC0135">
        <w:t>2. Click button ‘</w:t>
      </w:r>
      <w:proofErr w:type="spellStart"/>
      <w:r w:rsidRPr="00DC0135">
        <w:t>Prijava</w:t>
      </w:r>
      <w:proofErr w:type="spellEnd"/>
      <w:r w:rsidRPr="00DC0135">
        <w:t>’</w:t>
      </w:r>
    </w:p>
    <w:p w:rsidR="00DC0135" w:rsidRPr="00DC0135" w:rsidRDefault="00EE38DC" w:rsidP="00DC0135">
      <w:r>
        <w:t xml:space="preserve">3. Enter full </w:t>
      </w:r>
      <w:r w:rsidR="00DC0135" w:rsidRPr="00DC0135">
        <w:t>data from field email</w:t>
      </w:r>
      <w:r w:rsidR="00DE6972">
        <w:t xml:space="preserve"> ‘Email’</w:t>
      </w:r>
      <w:r w:rsidR="00DC0135" w:rsidRPr="00DC0135">
        <w:t xml:space="preserve"> (</w:t>
      </w:r>
      <w:hyperlink r:id="rId4" w:history="1">
        <w:r w:rsidR="00DC0135" w:rsidRPr="00467D1B">
          <w:rPr>
            <w:rStyle w:val="Hyperlink"/>
          </w:rPr>
          <w:t>patricia.johnson@employee.org</w:t>
        </w:r>
      </w:hyperlink>
      <w:r w:rsidR="00DC0135" w:rsidRPr="00DC0135">
        <w:t>)</w:t>
      </w:r>
    </w:p>
    <w:p w:rsidR="00DC0135" w:rsidRPr="00DC0135" w:rsidRDefault="00DC0135" w:rsidP="00DC0135">
      <w:r w:rsidRPr="00DC0135">
        <w:t>4. Click button ‘</w:t>
      </w:r>
      <w:proofErr w:type="spellStart"/>
      <w:r w:rsidRPr="00DC0135">
        <w:t>Pretrazi</w:t>
      </w:r>
      <w:proofErr w:type="spellEnd"/>
      <w:r w:rsidRPr="00DC0135">
        <w:t>’</w:t>
      </w:r>
    </w:p>
    <w:p w:rsidR="00FA2073" w:rsidRPr="00DC0135" w:rsidRDefault="00FA2073" w:rsidP="00FA2073">
      <w:r w:rsidRPr="00DC0135">
        <w:rPr>
          <w:b/>
        </w:rPr>
        <w:t>Actual result</w:t>
      </w:r>
      <w:r w:rsidRPr="00DC0135">
        <w:t xml:space="preserve">: </w:t>
      </w:r>
      <w:r w:rsidR="00DC0135">
        <w:t xml:space="preserve">Employee list fails to return any results after employee email is entered into search field. </w:t>
      </w:r>
    </w:p>
    <w:p w:rsidR="00FA2073" w:rsidRPr="00DC0135" w:rsidRDefault="00FA2073" w:rsidP="00FA2073">
      <w:r w:rsidRPr="00DC0135">
        <w:rPr>
          <w:b/>
        </w:rPr>
        <w:t>Expected result</w:t>
      </w:r>
      <w:r w:rsidRPr="00DC0135">
        <w:t>:</w:t>
      </w:r>
      <w:r w:rsidR="00DC0135">
        <w:t xml:space="preserve"> Employee list returns profile of the employee whose email address was entered into search field. </w:t>
      </w:r>
    </w:p>
    <w:p w:rsidR="00FA2073" w:rsidRPr="00DC0135" w:rsidRDefault="00FA2073" w:rsidP="00FA2073">
      <w:pPr>
        <w:rPr>
          <w:b/>
          <w:color w:val="FF0000"/>
        </w:rPr>
      </w:pPr>
      <w:r w:rsidRPr="00DC0135">
        <w:rPr>
          <w:b/>
        </w:rPr>
        <w:t>Testing status</w:t>
      </w:r>
      <w:r w:rsidRPr="00DC0135">
        <w:t>:</w:t>
      </w:r>
      <w:r w:rsidR="00DC0135">
        <w:t xml:space="preserve"> </w:t>
      </w:r>
      <w:r w:rsidR="00DC0135">
        <w:rPr>
          <w:b/>
          <w:color w:val="FF0000"/>
        </w:rPr>
        <w:t>FAIL</w:t>
      </w:r>
    </w:p>
    <w:p w:rsidR="00FA2073" w:rsidRDefault="00FA2073" w:rsidP="00FA2073">
      <w:r w:rsidRPr="00DC0135">
        <w:rPr>
          <w:b/>
        </w:rPr>
        <w:t>Issue</w:t>
      </w:r>
      <w:r w:rsidRPr="00DC0135">
        <w:t xml:space="preserve">: </w:t>
      </w:r>
      <w:r w:rsidR="00DC0135">
        <w:t xml:space="preserve">Employee list should return profile of employee that matches entered email address. </w:t>
      </w:r>
    </w:p>
    <w:p w:rsidR="00DC0135" w:rsidRPr="00DC0135" w:rsidRDefault="00DC0135" w:rsidP="00FA2073">
      <w:pPr>
        <w:rPr>
          <w:sz w:val="24"/>
        </w:rPr>
      </w:pPr>
      <w:r>
        <w:rPr>
          <w:b/>
        </w:rPr>
        <w:t>Bug report:</w:t>
      </w:r>
      <w:r>
        <w:t xml:space="preserve"> </w:t>
      </w:r>
      <w:r w:rsidR="007E5983" w:rsidRPr="007E5983">
        <w:t>https://ufile.io/jxoqap2w</w:t>
      </w:r>
      <w:bookmarkStart w:id="0" w:name="_GoBack"/>
      <w:bookmarkEnd w:id="0"/>
    </w:p>
    <w:p w:rsidR="00FA2073" w:rsidRPr="00DC0135" w:rsidRDefault="00FA2073"/>
    <w:sectPr w:rsidR="00FA2073" w:rsidRPr="00DC013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135"/>
    <w:rsid w:val="001220D5"/>
    <w:rsid w:val="001A0B90"/>
    <w:rsid w:val="00356899"/>
    <w:rsid w:val="006E3994"/>
    <w:rsid w:val="007E5983"/>
    <w:rsid w:val="00A91BDE"/>
    <w:rsid w:val="00BE08B6"/>
    <w:rsid w:val="00DC0135"/>
    <w:rsid w:val="00DE6972"/>
    <w:rsid w:val="00EE38DC"/>
    <w:rsid w:val="00FA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C7DD74-E5CB-4799-A878-199BE276A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01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atricia.johnson@employee.or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005\Documents\Zavrsni%20rad%20ITA\Manual%20Test%20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Manual Test X</Template>
  <TotalTime>7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Pulse</dc:creator>
  <cp:keywords/>
  <dc:description/>
  <cp:lastModifiedBy>Media Pulse</cp:lastModifiedBy>
  <cp:revision>6</cp:revision>
  <dcterms:created xsi:type="dcterms:W3CDTF">2022-06-27T18:03:00Z</dcterms:created>
  <dcterms:modified xsi:type="dcterms:W3CDTF">2022-07-10T10:57:00Z</dcterms:modified>
</cp:coreProperties>
</file>
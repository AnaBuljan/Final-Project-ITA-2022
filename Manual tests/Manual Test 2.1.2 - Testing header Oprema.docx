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66611C" w:rsidRDefault="0066611C" w:rsidP="00FA2073">
      <w:pPr>
        <w:rPr>
          <w:b/>
          <w:sz w:val="28"/>
          <w:szCs w:val="28"/>
        </w:rPr>
      </w:pPr>
      <w:r w:rsidRPr="0066611C">
        <w:rPr>
          <w:b/>
          <w:sz w:val="28"/>
          <w:szCs w:val="28"/>
        </w:rPr>
        <w:t>Manual Test 2.1</w:t>
      </w:r>
      <w:r w:rsidR="00F027EF">
        <w:rPr>
          <w:b/>
          <w:sz w:val="28"/>
          <w:szCs w:val="28"/>
        </w:rPr>
        <w:t>.2</w:t>
      </w:r>
    </w:p>
    <w:p w:rsidR="00FA2073" w:rsidRPr="0066611C" w:rsidRDefault="00FA2073" w:rsidP="00FA2073">
      <w:pPr>
        <w:rPr>
          <w:sz w:val="28"/>
          <w:szCs w:val="28"/>
        </w:rPr>
      </w:pPr>
    </w:p>
    <w:p w:rsidR="00FA2073" w:rsidRPr="0066611C" w:rsidRDefault="00FA2073" w:rsidP="0066611C">
      <w:r w:rsidRPr="0066611C">
        <w:rPr>
          <w:b/>
        </w:rPr>
        <w:t>Description</w:t>
      </w:r>
      <w:r w:rsidRPr="0066611C">
        <w:t>:</w:t>
      </w:r>
      <w:r w:rsidR="0066611C" w:rsidRPr="0066611C">
        <w:t xml:space="preserve"> Testing </w:t>
      </w:r>
      <w:proofErr w:type="spellStart"/>
      <w:r w:rsidR="0066611C" w:rsidRPr="0066611C">
        <w:t>clickability</w:t>
      </w:r>
      <w:proofErr w:type="spellEnd"/>
      <w:r w:rsidR="0066611C" w:rsidRPr="0066611C">
        <w:t xml:space="preserve"> and response of header element '</w:t>
      </w:r>
      <w:proofErr w:type="spellStart"/>
      <w:r w:rsidR="0066611C" w:rsidRPr="0066611C">
        <w:t>Oprema</w:t>
      </w:r>
      <w:proofErr w:type="spellEnd"/>
      <w:r w:rsidR="0066611C" w:rsidRPr="0066611C">
        <w:t>' (Equipment)</w:t>
      </w:r>
      <w:r w:rsidR="00EE41AF">
        <w:t>.</w:t>
      </w:r>
      <w:bookmarkStart w:id="0" w:name="_GoBack"/>
      <w:bookmarkEnd w:id="0"/>
    </w:p>
    <w:p w:rsidR="00FA2073" w:rsidRPr="0066611C" w:rsidRDefault="00FA2073" w:rsidP="00FA2073">
      <w:r w:rsidRPr="0066611C">
        <w:rPr>
          <w:b/>
        </w:rPr>
        <w:t>Steps</w:t>
      </w:r>
      <w:r w:rsidRPr="0066611C">
        <w:t>:</w:t>
      </w:r>
    </w:p>
    <w:p w:rsidR="0066611C" w:rsidRPr="0066611C" w:rsidRDefault="0066611C" w:rsidP="00FA2073">
      <w:r w:rsidRPr="0066611C">
        <w:t xml:space="preserve">1. Login using correct username and password of admin profile </w:t>
      </w:r>
    </w:p>
    <w:p w:rsidR="0066611C" w:rsidRPr="0066611C" w:rsidRDefault="0066611C" w:rsidP="00FA2073">
      <w:r w:rsidRPr="0066611C">
        <w:t>2. Click '</w:t>
      </w:r>
      <w:proofErr w:type="spellStart"/>
      <w:r w:rsidRPr="0066611C">
        <w:t>Prijava</w:t>
      </w:r>
      <w:proofErr w:type="spellEnd"/>
      <w:r w:rsidRPr="0066611C">
        <w:t>' button</w:t>
      </w:r>
    </w:p>
    <w:p w:rsidR="0066611C" w:rsidRPr="0066611C" w:rsidRDefault="0066611C" w:rsidP="00FA2073">
      <w:r w:rsidRPr="0066611C">
        <w:t>3. Click header button '</w:t>
      </w:r>
      <w:proofErr w:type="spellStart"/>
      <w:r w:rsidRPr="0066611C">
        <w:t>Oprema</w:t>
      </w:r>
      <w:proofErr w:type="spellEnd"/>
      <w:r w:rsidRPr="0066611C">
        <w:t>'</w:t>
      </w:r>
    </w:p>
    <w:p w:rsidR="00FA2073" w:rsidRPr="0066611C" w:rsidRDefault="00FA2073" w:rsidP="00FA2073">
      <w:r w:rsidRPr="0066611C">
        <w:rPr>
          <w:b/>
        </w:rPr>
        <w:t>Actual result</w:t>
      </w:r>
      <w:r w:rsidRPr="0066611C">
        <w:t xml:space="preserve">: </w:t>
      </w:r>
      <w:r w:rsidR="0066611C" w:rsidRPr="0066611C">
        <w:t>Website section '</w:t>
      </w:r>
      <w:proofErr w:type="spellStart"/>
      <w:r w:rsidR="0066611C" w:rsidRPr="0066611C">
        <w:t>Oprema</w:t>
      </w:r>
      <w:proofErr w:type="spellEnd"/>
      <w:r w:rsidR="0066611C" w:rsidRPr="0066611C">
        <w:t xml:space="preserve">' loads correctly after header button is clicked. </w:t>
      </w:r>
    </w:p>
    <w:p w:rsidR="00FA2073" w:rsidRPr="0066611C" w:rsidRDefault="00FA2073" w:rsidP="00FA2073">
      <w:r w:rsidRPr="0066611C">
        <w:rPr>
          <w:b/>
        </w:rPr>
        <w:t>Expected result</w:t>
      </w:r>
      <w:r w:rsidRPr="0066611C">
        <w:t>:</w:t>
      </w:r>
      <w:r w:rsidR="0066611C" w:rsidRPr="0066611C">
        <w:t xml:space="preserve"> Website section '</w:t>
      </w:r>
      <w:proofErr w:type="spellStart"/>
      <w:r w:rsidR="0066611C" w:rsidRPr="0066611C">
        <w:t>Oprema</w:t>
      </w:r>
      <w:proofErr w:type="spellEnd"/>
      <w:r w:rsidR="0066611C" w:rsidRPr="0066611C">
        <w:t xml:space="preserve">' loads correctly after user clicks header button. </w:t>
      </w:r>
    </w:p>
    <w:p w:rsidR="00FA2073" w:rsidRPr="0066611C" w:rsidRDefault="00FA2073" w:rsidP="00FA2073">
      <w:pPr>
        <w:rPr>
          <w:b/>
          <w:color w:val="538135" w:themeColor="accent6" w:themeShade="BF"/>
        </w:rPr>
      </w:pPr>
      <w:r w:rsidRPr="0066611C">
        <w:rPr>
          <w:b/>
        </w:rPr>
        <w:t>Testing status</w:t>
      </w:r>
      <w:r w:rsidRPr="0066611C">
        <w:t>:</w:t>
      </w:r>
      <w:r w:rsidR="0066611C" w:rsidRPr="0066611C">
        <w:t xml:space="preserve"> </w:t>
      </w:r>
      <w:r w:rsidR="0066611C" w:rsidRPr="0066611C">
        <w:rPr>
          <w:b/>
          <w:color w:val="538135" w:themeColor="accent6" w:themeShade="BF"/>
        </w:rPr>
        <w:t>PASS</w:t>
      </w:r>
    </w:p>
    <w:p w:rsidR="00FA2073" w:rsidRPr="0066611C" w:rsidRDefault="00FA2073" w:rsidP="00FA2073">
      <w:pPr>
        <w:rPr>
          <w:sz w:val="24"/>
        </w:rPr>
      </w:pPr>
    </w:p>
    <w:p w:rsidR="00FA2073" w:rsidRPr="0066611C" w:rsidRDefault="00FA2073"/>
    <w:sectPr w:rsidR="00FA2073" w:rsidRPr="0066611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1C"/>
    <w:rsid w:val="001A0B90"/>
    <w:rsid w:val="00356899"/>
    <w:rsid w:val="0066611C"/>
    <w:rsid w:val="006E3994"/>
    <w:rsid w:val="00BE08B6"/>
    <w:rsid w:val="00EE41AF"/>
    <w:rsid w:val="00F027EF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74DD"/>
  <w15:chartTrackingRefBased/>
  <w15:docId w15:val="{50EC264F-0608-41EF-8700-8F15D5BC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2022-06-22T12:46:00Z</dcterms:created>
  <dcterms:modified xsi:type="dcterms:W3CDTF">2022-07-10T11:28:00Z</dcterms:modified>
</cp:coreProperties>
</file>
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806D1" w:rsidRDefault="00946F73" w:rsidP="00FA2073">
      <w:pPr>
        <w:rPr>
          <w:b/>
          <w:sz w:val="28"/>
          <w:szCs w:val="28"/>
        </w:rPr>
      </w:pPr>
      <w:r w:rsidRPr="001806D1">
        <w:rPr>
          <w:b/>
          <w:sz w:val="28"/>
          <w:szCs w:val="28"/>
        </w:rPr>
        <w:t>Manual Test 2</w:t>
      </w:r>
      <w:r w:rsidR="0061032E">
        <w:rPr>
          <w:b/>
          <w:sz w:val="28"/>
          <w:szCs w:val="28"/>
        </w:rPr>
        <w:t>.1.1</w:t>
      </w:r>
      <w:bookmarkStart w:id="0" w:name="_GoBack"/>
      <w:bookmarkEnd w:id="0"/>
    </w:p>
    <w:p w:rsidR="00FA2073" w:rsidRPr="001806D1" w:rsidRDefault="00FA2073" w:rsidP="00FA2073">
      <w:pPr>
        <w:rPr>
          <w:sz w:val="28"/>
          <w:szCs w:val="28"/>
        </w:rPr>
      </w:pPr>
    </w:p>
    <w:p w:rsidR="00FA2073" w:rsidRPr="001806D1" w:rsidRDefault="00FA2073" w:rsidP="00FA2073">
      <w:r w:rsidRPr="001806D1">
        <w:rPr>
          <w:b/>
        </w:rPr>
        <w:t>Description</w:t>
      </w:r>
      <w:r w:rsidRPr="001806D1">
        <w:t>:</w:t>
      </w:r>
      <w:r w:rsidR="00946F73" w:rsidRPr="001806D1">
        <w:t xml:space="preserve"> Testing </w:t>
      </w:r>
      <w:proofErr w:type="spellStart"/>
      <w:r w:rsidR="00946F73" w:rsidRPr="001806D1">
        <w:t>clickability</w:t>
      </w:r>
      <w:proofErr w:type="spellEnd"/>
      <w:r w:rsidR="00946F73" w:rsidRPr="001806D1">
        <w:t xml:space="preserve"> and response of header element '</w:t>
      </w:r>
      <w:proofErr w:type="spellStart"/>
      <w:r w:rsidR="00946F73" w:rsidRPr="001806D1">
        <w:t>Zaposleni</w:t>
      </w:r>
      <w:proofErr w:type="spellEnd"/>
      <w:r w:rsidR="00946F73" w:rsidRPr="001806D1">
        <w:t xml:space="preserve"> – </w:t>
      </w:r>
      <w:proofErr w:type="spellStart"/>
      <w:r w:rsidR="00946F73" w:rsidRPr="001806D1">
        <w:t>Razduzivanje</w:t>
      </w:r>
      <w:proofErr w:type="spellEnd"/>
      <w:r w:rsidR="00946F73" w:rsidRPr="001806D1">
        <w:t>/</w:t>
      </w:r>
      <w:proofErr w:type="spellStart"/>
      <w:r w:rsidR="00946F73" w:rsidRPr="001806D1">
        <w:t>Zaduzivanje</w:t>
      </w:r>
      <w:proofErr w:type="spellEnd"/>
      <w:r w:rsidR="00946F73" w:rsidRPr="001806D1">
        <w:t xml:space="preserve">' (Employees – Assigning and </w:t>
      </w:r>
      <w:r w:rsidR="001806D1" w:rsidRPr="001806D1">
        <w:t>decommissioning</w:t>
      </w:r>
      <w:r w:rsidR="00946F73" w:rsidRPr="001806D1">
        <w:t>).</w:t>
      </w:r>
    </w:p>
    <w:p w:rsidR="00FA2073" w:rsidRPr="001806D1" w:rsidRDefault="00FA2073" w:rsidP="00FA2073">
      <w:r w:rsidRPr="001806D1">
        <w:rPr>
          <w:b/>
        </w:rPr>
        <w:t>Steps</w:t>
      </w:r>
      <w:r w:rsidRPr="001806D1">
        <w:t>:</w:t>
      </w:r>
    </w:p>
    <w:p w:rsidR="00946F73" w:rsidRPr="001806D1" w:rsidRDefault="00946F73" w:rsidP="00FA2073">
      <w:r w:rsidRPr="001806D1">
        <w:t>1. Login with correct username and password of admin profile</w:t>
      </w:r>
    </w:p>
    <w:p w:rsidR="00946F73" w:rsidRPr="001806D1" w:rsidRDefault="00946F73" w:rsidP="00FA2073">
      <w:r w:rsidRPr="001806D1">
        <w:t>2. Click '</w:t>
      </w:r>
      <w:proofErr w:type="spellStart"/>
      <w:r w:rsidRPr="001806D1">
        <w:t>Prijava</w:t>
      </w:r>
      <w:proofErr w:type="spellEnd"/>
      <w:r w:rsidRPr="001806D1">
        <w:t>' button</w:t>
      </w:r>
    </w:p>
    <w:p w:rsidR="00946F73" w:rsidRPr="001806D1" w:rsidRDefault="00946F73" w:rsidP="00FA2073">
      <w:r w:rsidRPr="001806D1">
        <w:t>3. Click button '</w:t>
      </w:r>
      <w:proofErr w:type="spellStart"/>
      <w:r w:rsidRPr="001806D1">
        <w:t>Zaposleni</w:t>
      </w:r>
      <w:proofErr w:type="spellEnd"/>
      <w:r w:rsidRPr="001806D1">
        <w:t xml:space="preserve"> – </w:t>
      </w:r>
      <w:proofErr w:type="spellStart"/>
      <w:r w:rsidRPr="001806D1">
        <w:t>Razduzivanje</w:t>
      </w:r>
      <w:proofErr w:type="spellEnd"/>
      <w:r w:rsidRPr="001806D1">
        <w:t>/</w:t>
      </w:r>
      <w:proofErr w:type="spellStart"/>
      <w:r w:rsidRPr="001806D1">
        <w:t>Zaduzivanje</w:t>
      </w:r>
      <w:proofErr w:type="spellEnd"/>
      <w:r w:rsidRPr="001806D1">
        <w:t xml:space="preserve">' button </w:t>
      </w:r>
    </w:p>
    <w:p w:rsidR="00FA2073" w:rsidRPr="001806D1" w:rsidRDefault="00FA2073" w:rsidP="00FA2073">
      <w:r w:rsidRPr="001806D1">
        <w:rPr>
          <w:b/>
        </w:rPr>
        <w:t>Actual result</w:t>
      </w:r>
      <w:r w:rsidRPr="001806D1">
        <w:t xml:space="preserve">: </w:t>
      </w:r>
      <w:r w:rsidR="00946F73" w:rsidRPr="001806D1">
        <w:t>Website opens to '</w:t>
      </w:r>
      <w:proofErr w:type="spellStart"/>
      <w:r w:rsidR="00946F73" w:rsidRPr="001806D1">
        <w:t>Zaposleni</w:t>
      </w:r>
      <w:proofErr w:type="spellEnd"/>
      <w:r w:rsidR="00946F73" w:rsidRPr="001806D1">
        <w:t xml:space="preserve"> – </w:t>
      </w:r>
      <w:proofErr w:type="spellStart"/>
      <w:r w:rsidR="00946F73" w:rsidRPr="001806D1">
        <w:t>Razduzivanje</w:t>
      </w:r>
      <w:proofErr w:type="spellEnd"/>
      <w:r w:rsidR="00946F73" w:rsidRPr="001806D1">
        <w:t>/</w:t>
      </w:r>
      <w:proofErr w:type="spellStart"/>
      <w:r w:rsidR="00946F73" w:rsidRPr="001806D1">
        <w:t>Zaduzivanje</w:t>
      </w:r>
      <w:proofErr w:type="spellEnd"/>
      <w:r w:rsidR="00946F73" w:rsidRPr="001806D1">
        <w:t xml:space="preserve">' section. When the button is clicked, the page reloads and opens. </w:t>
      </w:r>
    </w:p>
    <w:p w:rsidR="00FA2073" w:rsidRPr="001806D1" w:rsidRDefault="00FA2073" w:rsidP="00FA2073">
      <w:r w:rsidRPr="001806D1">
        <w:rPr>
          <w:b/>
        </w:rPr>
        <w:t>Expected result</w:t>
      </w:r>
      <w:r w:rsidRPr="001806D1">
        <w:t>:</w:t>
      </w:r>
      <w:r w:rsidR="00946F73" w:rsidRPr="001806D1">
        <w:t xml:space="preserve"> Button '</w:t>
      </w:r>
      <w:proofErr w:type="spellStart"/>
      <w:r w:rsidR="00946F73" w:rsidRPr="001806D1">
        <w:t>Zaposleni</w:t>
      </w:r>
      <w:proofErr w:type="spellEnd"/>
      <w:r w:rsidR="00946F73" w:rsidRPr="001806D1">
        <w:t xml:space="preserve"> – </w:t>
      </w:r>
      <w:proofErr w:type="spellStart"/>
      <w:r w:rsidR="00946F73" w:rsidRPr="001806D1">
        <w:t>Razduzivanje</w:t>
      </w:r>
      <w:proofErr w:type="spellEnd"/>
      <w:r w:rsidR="00946F73" w:rsidRPr="001806D1">
        <w:t>/</w:t>
      </w:r>
      <w:proofErr w:type="spellStart"/>
      <w:r w:rsidR="00946F73" w:rsidRPr="001806D1">
        <w:t>Zaduzivanje</w:t>
      </w:r>
      <w:proofErr w:type="spellEnd"/>
      <w:r w:rsidR="00946F73" w:rsidRPr="001806D1">
        <w:t xml:space="preserve">' loads the section of the site where information on employees is stored. </w:t>
      </w:r>
    </w:p>
    <w:p w:rsidR="00FA2073" w:rsidRPr="001806D1" w:rsidRDefault="00FA2073" w:rsidP="00FA2073">
      <w:pPr>
        <w:rPr>
          <w:b/>
          <w:color w:val="538135" w:themeColor="accent6" w:themeShade="BF"/>
        </w:rPr>
      </w:pPr>
      <w:r w:rsidRPr="001806D1">
        <w:rPr>
          <w:b/>
        </w:rPr>
        <w:t>Testing status</w:t>
      </w:r>
      <w:r w:rsidRPr="001806D1">
        <w:t>:</w:t>
      </w:r>
      <w:r w:rsidR="00946F73" w:rsidRPr="001806D1">
        <w:t xml:space="preserve"> </w:t>
      </w:r>
      <w:r w:rsidR="00946F73" w:rsidRPr="001806D1">
        <w:rPr>
          <w:b/>
          <w:color w:val="538135" w:themeColor="accent6" w:themeShade="BF"/>
        </w:rPr>
        <w:t>PASS</w:t>
      </w:r>
    </w:p>
    <w:p w:rsidR="00FA2073" w:rsidRPr="001806D1" w:rsidRDefault="00FA2073" w:rsidP="00FA2073">
      <w:pPr>
        <w:rPr>
          <w:sz w:val="24"/>
        </w:rPr>
      </w:pPr>
    </w:p>
    <w:p w:rsidR="00FA2073" w:rsidRPr="001806D1" w:rsidRDefault="00FA2073"/>
    <w:sectPr w:rsidR="00FA2073" w:rsidRPr="001806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73"/>
    <w:rsid w:val="001806D1"/>
    <w:rsid w:val="001A0B90"/>
    <w:rsid w:val="00356899"/>
    <w:rsid w:val="0061032E"/>
    <w:rsid w:val="006E3994"/>
    <w:rsid w:val="00946F73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E71C"/>
  <w15:chartTrackingRefBased/>
  <w15:docId w15:val="{8CBBC61E-4609-40F0-AC41-83EE90B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2022-06-22T12:26:00Z</dcterms:created>
  <dcterms:modified xsi:type="dcterms:W3CDTF">2022-06-24T11:23:00Z</dcterms:modified>
</cp:coreProperties>
</file>
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E1423" w:rsidRDefault="00D643BD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4.5.1</w:t>
      </w:r>
      <w:bookmarkStart w:id="0" w:name="_GoBack"/>
      <w:bookmarkEnd w:id="0"/>
      <w:r w:rsidR="002E1423" w:rsidRPr="002E1423">
        <w:rPr>
          <w:b/>
          <w:sz w:val="28"/>
          <w:szCs w:val="28"/>
        </w:rPr>
        <w:t xml:space="preserve"> </w:t>
      </w:r>
      <w:r w:rsidR="00FA2073" w:rsidRPr="002E1423">
        <w:rPr>
          <w:b/>
          <w:sz w:val="28"/>
          <w:szCs w:val="28"/>
        </w:rPr>
        <w:t xml:space="preserve"> </w:t>
      </w:r>
    </w:p>
    <w:p w:rsidR="00FA2073" w:rsidRPr="002E1423" w:rsidRDefault="00FA2073" w:rsidP="00FA2073">
      <w:pPr>
        <w:rPr>
          <w:sz w:val="28"/>
          <w:szCs w:val="28"/>
        </w:rPr>
      </w:pPr>
    </w:p>
    <w:p w:rsidR="00FA2073" w:rsidRPr="002E1423" w:rsidRDefault="00FA2073" w:rsidP="002E1423">
      <w:r w:rsidRPr="002E1423">
        <w:rPr>
          <w:b/>
        </w:rPr>
        <w:t>Description</w:t>
      </w:r>
      <w:r w:rsidRPr="002E1423">
        <w:t>:</w:t>
      </w:r>
      <w:r w:rsidR="002E1423" w:rsidRPr="002E1423">
        <w:t xml:space="preserve"> </w:t>
      </w:r>
      <w:r w:rsidR="002E1423" w:rsidRPr="00455DE5">
        <w:t xml:space="preserve">Testing whether </w:t>
      </w:r>
      <w:r w:rsidR="002E1423">
        <w:t xml:space="preserve">changes to registered </w:t>
      </w:r>
      <w:r w:rsidR="00C36235">
        <w:t xml:space="preserve">available </w:t>
      </w:r>
      <w:r w:rsidR="002E1423">
        <w:t>equipment can be done with admin profile.</w:t>
      </w:r>
    </w:p>
    <w:p w:rsidR="00FA2073" w:rsidRDefault="00FA2073" w:rsidP="00FA2073">
      <w:r w:rsidRPr="002E1423">
        <w:rPr>
          <w:b/>
        </w:rPr>
        <w:t>Steps</w:t>
      </w:r>
      <w:r w:rsidRPr="002E1423">
        <w:t>:</w:t>
      </w:r>
      <w:r w:rsidR="002E1423">
        <w:t xml:space="preserve"> </w:t>
      </w:r>
    </w:p>
    <w:p w:rsidR="002E1423" w:rsidRDefault="002E1423" w:rsidP="002E1423">
      <w:r>
        <w:t xml:space="preserve">1. Login using correct username and password of admin profile </w:t>
      </w:r>
    </w:p>
    <w:p w:rsidR="002E1423" w:rsidRDefault="002E1423" w:rsidP="002E1423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2E1423" w:rsidRDefault="002E1423" w:rsidP="002E1423">
      <w:r>
        <w:t>3. Switch to website section ‘</w:t>
      </w:r>
      <w:proofErr w:type="spellStart"/>
      <w:r>
        <w:t>Oprema</w:t>
      </w:r>
      <w:proofErr w:type="spellEnd"/>
      <w:r>
        <w:t>’</w:t>
      </w:r>
    </w:p>
    <w:p w:rsidR="002E1423" w:rsidRDefault="002E1423" w:rsidP="002E1423">
      <w:r>
        <w:t>4.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’ for item of registered</w:t>
      </w:r>
      <w:r w:rsidR="00C36235">
        <w:t xml:space="preserve"> available</w:t>
      </w:r>
      <w:r>
        <w:t xml:space="preserve"> equipment </w:t>
      </w:r>
    </w:p>
    <w:p w:rsidR="002E1423" w:rsidRPr="002E1423" w:rsidRDefault="002E1423" w:rsidP="002E1423">
      <w:r>
        <w:t xml:space="preserve">5. Change type, brand, inventory and serial number of one item </w:t>
      </w:r>
    </w:p>
    <w:p w:rsidR="00FA2073" w:rsidRPr="002E1423" w:rsidRDefault="00FA2073" w:rsidP="002E1423">
      <w:r w:rsidRPr="002E1423">
        <w:rPr>
          <w:b/>
        </w:rPr>
        <w:t>Actual result</w:t>
      </w:r>
      <w:r w:rsidRPr="002E1423">
        <w:t xml:space="preserve">: </w:t>
      </w:r>
      <w:r w:rsidR="002E1423">
        <w:t>Admin profile can change data on registered</w:t>
      </w:r>
      <w:r w:rsidR="00C36235">
        <w:t xml:space="preserve"> available</w:t>
      </w:r>
      <w:r w:rsidR="002E1423">
        <w:t xml:space="preserve"> equipment.</w:t>
      </w:r>
    </w:p>
    <w:p w:rsidR="00FA2073" w:rsidRPr="002E1423" w:rsidRDefault="00FA2073" w:rsidP="00FA2073">
      <w:r w:rsidRPr="002E1423">
        <w:rPr>
          <w:b/>
        </w:rPr>
        <w:t>Expected result</w:t>
      </w:r>
      <w:r w:rsidRPr="002E1423">
        <w:t>:</w:t>
      </w:r>
      <w:r w:rsidR="002E1423">
        <w:t xml:space="preserve"> Admin profile is able to change data on registered </w:t>
      </w:r>
      <w:r w:rsidR="00C36235">
        <w:t xml:space="preserve">available </w:t>
      </w:r>
      <w:r w:rsidR="002E1423">
        <w:t xml:space="preserve">equipment. </w:t>
      </w:r>
    </w:p>
    <w:p w:rsidR="00FA2073" w:rsidRPr="002E1423" w:rsidRDefault="00FA2073" w:rsidP="00FA2073">
      <w:pPr>
        <w:rPr>
          <w:b/>
          <w:color w:val="538135" w:themeColor="accent6" w:themeShade="BF"/>
        </w:rPr>
      </w:pPr>
      <w:r w:rsidRPr="002E1423">
        <w:rPr>
          <w:b/>
        </w:rPr>
        <w:t>Testing status</w:t>
      </w:r>
      <w:r w:rsidRPr="002E1423">
        <w:t>:</w:t>
      </w:r>
      <w:r w:rsidR="002E1423">
        <w:t xml:space="preserve"> </w:t>
      </w:r>
      <w:r w:rsidR="002E1423">
        <w:rPr>
          <w:b/>
          <w:color w:val="538135" w:themeColor="accent6" w:themeShade="BF"/>
        </w:rPr>
        <w:t>PASS</w:t>
      </w:r>
    </w:p>
    <w:p w:rsidR="00FA2073" w:rsidRPr="002E1423" w:rsidRDefault="00FA2073"/>
    <w:sectPr w:rsidR="00FA2073" w:rsidRPr="002E14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23"/>
    <w:rsid w:val="001A0B90"/>
    <w:rsid w:val="002E1423"/>
    <w:rsid w:val="00356899"/>
    <w:rsid w:val="006E3994"/>
    <w:rsid w:val="00BE08B6"/>
    <w:rsid w:val="00C36235"/>
    <w:rsid w:val="00D643BD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511F"/>
  <w15:chartTrackingRefBased/>
  <w15:docId w15:val="{1CCBC9B4-EA59-46E4-868B-929B5F2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2022-06-30T11:38:00Z</dcterms:created>
  <dcterms:modified xsi:type="dcterms:W3CDTF">2022-07-06T11:07:00Z</dcterms:modified>
</cp:coreProperties>
</file>
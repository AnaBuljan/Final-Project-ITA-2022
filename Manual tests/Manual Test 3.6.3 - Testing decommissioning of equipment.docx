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000083" w:rsidRDefault="00D97918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3.6.3</w:t>
      </w:r>
      <w:r w:rsidR="00FA2073" w:rsidRPr="00000083">
        <w:rPr>
          <w:b/>
          <w:sz w:val="28"/>
          <w:szCs w:val="28"/>
        </w:rPr>
        <w:t xml:space="preserve"> </w:t>
      </w:r>
    </w:p>
    <w:p w:rsidR="00FA2073" w:rsidRPr="00000083" w:rsidRDefault="00FA2073" w:rsidP="00FA2073">
      <w:pPr>
        <w:rPr>
          <w:sz w:val="28"/>
          <w:szCs w:val="28"/>
        </w:rPr>
      </w:pPr>
    </w:p>
    <w:p w:rsidR="00FA2073" w:rsidRPr="00000083" w:rsidRDefault="00FA2073" w:rsidP="00FA2073">
      <w:r w:rsidRPr="00000083">
        <w:rPr>
          <w:b/>
        </w:rPr>
        <w:t>Description</w:t>
      </w:r>
      <w:r w:rsidRPr="00000083">
        <w:t>:</w:t>
      </w:r>
      <w:r w:rsidR="00000083" w:rsidRPr="00000083">
        <w:t xml:space="preserve"> Testing whether admin profile can decommission equipment from an employee in website section '</w:t>
      </w:r>
      <w:proofErr w:type="spellStart"/>
      <w:r w:rsidR="00000083" w:rsidRPr="00000083">
        <w:t>Zaposleni</w:t>
      </w:r>
      <w:proofErr w:type="spellEnd"/>
      <w:r w:rsidR="00000083" w:rsidRPr="00000083">
        <w:t xml:space="preserve"> – </w:t>
      </w:r>
      <w:proofErr w:type="spellStart"/>
      <w:r w:rsidR="00000083" w:rsidRPr="00000083">
        <w:t>Zaduzivanje</w:t>
      </w:r>
      <w:proofErr w:type="spellEnd"/>
      <w:r w:rsidR="00000083" w:rsidRPr="00000083">
        <w:t>/</w:t>
      </w:r>
      <w:proofErr w:type="spellStart"/>
      <w:r w:rsidR="00000083" w:rsidRPr="00000083">
        <w:t>Razduzivanje</w:t>
      </w:r>
      <w:proofErr w:type="spellEnd"/>
      <w:r w:rsidR="00000083" w:rsidRPr="00000083">
        <w:t xml:space="preserve">'. </w:t>
      </w:r>
    </w:p>
    <w:p w:rsidR="00FA2073" w:rsidRDefault="00FA2073" w:rsidP="00FA2073">
      <w:r w:rsidRPr="00000083">
        <w:rPr>
          <w:b/>
        </w:rPr>
        <w:t>Steps</w:t>
      </w:r>
      <w:r w:rsidRPr="00000083">
        <w:t>:</w:t>
      </w:r>
    </w:p>
    <w:p w:rsidR="00000083" w:rsidRDefault="00000083" w:rsidP="00000083">
      <w:r>
        <w:t>1. Login using correct username and password of admin profile</w:t>
      </w:r>
    </w:p>
    <w:p w:rsidR="00000083" w:rsidRDefault="00000083" w:rsidP="00000083">
      <w:r>
        <w:t>2. Select one employee from list of employees in website section ‘</w:t>
      </w:r>
      <w:proofErr w:type="spellStart"/>
      <w:r>
        <w:t>Zaposleni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>’</w:t>
      </w:r>
    </w:p>
    <w:p w:rsidR="00000083" w:rsidRDefault="00000083" w:rsidP="00000083">
      <w:r>
        <w:t>3. Click button ‘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000083" w:rsidRDefault="00000083" w:rsidP="00FA2073">
      <w:r>
        <w:t>4. Choose one piece of equipment from list ‘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zaduzio</w:t>
      </w:r>
      <w:proofErr w:type="spellEnd"/>
      <w:r>
        <w:t>’</w:t>
      </w:r>
    </w:p>
    <w:p w:rsidR="00000083" w:rsidRPr="00000083" w:rsidRDefault="00000083" w:rsidP="00FA2073">
      <w:r>
        <w:t>5. Click button ‘</w:t>
      </w:r>
      <w:proofErr w:type="spellStart"/>
      <w:r>
        <w:t>Razduzi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stampaj</w:t>
      </w:r>
      <w:proofErr w:type="spellEnd"/>
      <w:r>
        <w:t xml:space="preserve"> revers’</w:t>
      </w:r>
    </w:p>
    <w:p w:rsidR="00FA2073" w:rsidRPr="00000083" w:rsidRDefault="00FA2073" w:rsidP="00FA2073">
      <w:r w:rsidRPr="00000083">
        <w:rPr>
          <w:b/>
        </w:rPr>
        <w:t>Actual result</w:t>
      </w:r>
      <w:r w:rsidRPr="00000083">
        <w:t xml:space="preserve">: </w:t>
      </w:r>
      <w:r w:rsidR="00000083">
        <w:t xml:space="preserve">Equipment is not decommissioned after admin clicks button to decommission it from employee. </w:t>
      </w:r>
    </w:p>
    <w:p w:rsidR="00FA2073" w:rsidRPr="00000083" w:rsidRDefault="00FA2073" w:rsidP="00FA2073">
      <w:r w:rsidRPr="00000083">
        <w:rPr>
          <w:b/>
        </w:rPr>
        <w:t>Expected result</w:t>
      </w:r>
      <w:r w:rsidRPr="00000083">
        <w:t>:</w:t>
      </w:r>
      <w:r w:rsidR="00000083">
        <w:t xml:space="preserve"> Admin can successfully decommission equipment from employee profile and it is added back to available equipment list. </w:t>
      </w:r>
    </w:p>
    <w:p w:rsidR="00FA2073" w:rsidRPr="00000083" w:rsidRDefault="00FA2073" w:rsidP="00FA2073">
      <w:pPr>
        <w:rPr>
          <w:b/>
          <w:color w:val="FF0000"/>
        </w:rPr>
      </w:pPr>
      <w:r w:rsidRPr="00000083">
        <w:rPr>
          <w:b/>
        </w:rPr>
        <w:t>Testing status</w:t>
      </w:r>
      <w:r w:rsidRPr="00000083">
        <w:t>:</w:t>
      </w:r>
      <w:r w:rsidR="00000083">
        <w:t xml:space="preserve"> </w:t>
      </w:r>
      <w:r w:rsidR="00000083">
        <w:rPr>
          <w:b/>
          <w:color w:val="FF0000"/>
        </w:rPr>
        <w:t>FAIL</w:t>
      </w:r>
    </w:p>
    <w:p w:rsidR="00FA2073" w:rsidRDefault="00FA2073" w:rsidP="00FA2073">
      <w:r w:rsidRPr="00000083">
        <w:rPr>
          <w:b/>
        </w:rPr>
        <w:t>Issue</w:t>
      </w:r>
      <w:r w:rsidRPr="00000083">
        <w:t xml:space="preserve">: </w:t>
      </w:r>
      <w:r w:rsidR="00000083">
        <w:t xml:space="preserve">Admin should be able to decommission assigned equipment from employee without any issues. </w:t>
      </w:r>
    </w:p>
    <w:p w:rsidR="00000083" w:rsidRPr="00000083" w:rsidRDefault="00000083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857480" w:rsidRPr="00857480">
        <w:t>https://ufile.io/x536njo3</w:t>
      </w:r>
      <w:bookmarkStart w:id="0" w:name="_GoBack"/>
      <w:bookmarkEnd w:id="0"/>
    </w:p>
    <w:p w:rsidR="00FA2073" w:rsidRPr="00000083" w:rsidRDefault="00FA2073"/>
    <w:sectPr w:rsidR="00FA2073" w:rsidRPr="000000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83"/>
    <w:rsid w:val="00000083"/>
    <w:rsid w:val="001A0B90"/>
    <w:rsid w:val="00356899"/>
    <w:rsid w:val="006E3994"/>
    <w:rsid w:val="00857480"/>
    <w:rsid w:val="00BE08B6"/>
    <w:rsid w:val="00D97918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4E5DD-67FD-43D3-8AD3-69DA83D3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2022-07-06T10:15:00Z</dcterms:created>
  <dcterms:modified xsi:type="dcterms:W3CDTF">2022-07-10T11:00:00Z</dcterms:modified>
</cp:coreProperties>
</file>
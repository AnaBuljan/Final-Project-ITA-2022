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992620" w:rsidRDefault="00F44A2A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3.6.2</w:t>
      </w:r>
      <w:r w:rsidR="00FA2073" w:rsidRPr="00992620">
        <w:rPr>
          <w:b/>
          <w:sz w:val="28"/>
          <w:szCs w:val="28"/>
        </w:rPr>
        <w:t xml:space="preserve"> </w:t>
      </w:r>
    </w:p>
    <w:p w:rsidR="00FA2073" w:rsidRPr="00992620" w:rsidRDefault="00FA2073" w:rsidP="00FA2073">
      <w:pPr>
        <w:rPr>
          <w:sz w:val="28"/>
          <w:szCs w:val="28"/>
        </w:rPr>
      </w:pPr>
    </w:p>
    <w:p w:rsidR="00FA2073" w:rsidRPr="00992620" w:rsidRDefault="00FA2073" w:rsidP="00FA2073">
      <w:r w:rsidRPr="00992620">
        <w:rPr>
          <w:b/>
        </w:rPr>
        <w:t>Description</w:t>
      </w:r>
      <w:r w:rsidRPr="00992620">
        <w:t>:</w:t>
      </w:r>
      <w:r w:rsidR="00992620" w:rsidRPr="00992620">
        <w:t xml:space="preserve"> Testing whether admin profile</w:t>
      </w:r>
      <w:r w:rsidR="00992620">
        <w:t xml:space="preserve"> can assign unavailable equipment to employee in website section ‘</w:t>
      </w:r>
      <w:proofErr w:type="spellStart"/>
      <w:r w:rsidR="00992620">
        <w:t>Zaposleni</w:t>
      </w:r>
      <w:proofErr w:type="spellEnd"/>
      <w:r w:rsidR="00992620">
        <w:t xml:space="preserve"> – </w:t>
      </w:r>
      <w:proofErr w:type="spellStart"/>
      <w:r w:rsidR="00992620">
        <w:t>Zaduzivanje</w:t>
      </w:r>
      <w:proofErr w:type="spellEnd"/>
      <w:r w:rsidR="00992620">
        <w:t>/</w:t>
      </w:r>
      <w:proofErr w:type="spellStart"/>
      <w:r w:rsidR="00992620">
        <w:t>Razduzivanje</w:t>
      </w:r>
      <w:proofErr w:type="spellEnd"/>
      <w:r w:rsidR="00992620">
        <w:t>’.</w:t>
      </w:r>
    </w:p>
    <w:p w:rsidR="00FA2073" w:rsidRDefault="00FA2073" w:rsidP="00FA2073">
      <w:r w:rsidRPr="00992620">
        <w:rPr>
          <w:b/>
        </w:rPr>
        <w:t>Steps</w:t>
      </w:r>
      <w:r w:rsidRPr="00992620">
        <w:t>:</w:t>
      </w:r>
    </w:p>
    <w:p w:rsidR="00992620" w:rsidRDefault="00992620" w:rsidP="00992620">
      <w:r>
        <w:t>1. Login using correct username and password of admin profile</w:t>
      </w:r>
    </w:p>
    <w:p w:rsidR="00992620" w:rsidRDefault="00992620" w:rsidP="00992620">
      <w:r>
        <w:t>2. Select one employee from list of employees in website section ‘</w:t>
      </w:r>
      <w:proofErr w:type="spellStart"/>
      <w:r>
        <w:t>Zaposleni</w:t>
      </w:r>
      <w:proofErr w:type="spellEnd"/>
      <w:r>
        <w:t xml:space="preserve"> – 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>’</w:t>
      </w:r>
    </w:p>
    <w:p w:rsidR="00992620" w:rsidRDefault="00992620" w:rsidP="00992620">
      <w:r>
        <w:t>3. Click button ‘</w:t>
      </w:r>
      <w:proofErr w:type="spellStart"/>
      <w:r>
        <w:t>Zaduzivanje</w:t>
      </w:r>
      <w:proofErr w:type="spellEnd"/>
      <w:r>
        <w:t>/</w:t>
      </w:r>
      <w:proofErr w:type="spellStart"/>
      <w:r>
        <w:t>Razduzivanje</w:t>
      </w:r>
      <w:proofErr w:type="spellEnd"/>
      <w:r>
        <w:t xml:space="preserve"> </w:t>
      </w:r>
      <w:proofErr w:type="spellStart"/>
      <w:r>
        <w:t>opreme</w:t>
      </w:r>
      <w:proofErr w:type="spellEnd"/>
      <w:r>
        <w:t>’</w:t>
      </w:r>
    </w:p>
    <w:p w:rsidR="00992620" w:rsidRPr="00992620" w:rsidRDefault="00992620" w:rsidP="00FA2073">
      <w:r>
        <w:t xml:space="preserve">4. Go through list of equipment displayed in popup menu for assignment of equipment to </w:t>
      </w:r>
      <w:r w:rsidR="00C31841">
        <w:t>employee</w:t>
      </w:r>
    </w:p>
    <w:p w:rsidR="00FA2073" w:rsidRPr="00992620" w:rsidRDefault="00FA2073" w:rsidP="00FA2073">
      <w:r w:rsidRPr="00992620">
        <w:rPr>
          <w:b/>
        </w:rPr>
        <w:t>Actual result</w:t>
      </w:r>
      <w:r w:rsidRPr="00992620">
        <w:t xml:space="preserve">: </w:t>
      </w:r>
      <w:r w:rsidR="00992620">
        <w:t xml:space="preserve">Admin profile cannot assign unavailable equipment to an employee, as it is not displayed. </w:t>
      </w:r>
    </w:p>
    <w:p w:rsidR="00FA2073" w:rsidRPr="00992620" w:rsidRDefault="00FA2073" w:rsidP="00FA2073">
      <w:r w:rsidRPr="00992620">
        <w:rPr>
          <w:b/>
        </w:rPr>
        <w:t>Expected result</w:t>
      </w:r>
      <w:r w:rsidR="00992620">
        <w:t xml:space="preserve">: Admin profile cannot assign unavailable equipment to an employee since it is already assigned to someone else. </w:t>
      </w:r>
      <w:bookmarkStart w:id="0" w:name="_GoBack"/>
      <w:bookmarkEnd w:id="0"/>
    </w:p>
    <w:p w:rsidR="00FA2073" w:rsidRPr="00992620" w:rsidRDefault="00FA2073" w:rsidP="00FA2073">
      <w:pPr>
        <w:rPr>
          <w:b/>
          <w:color w:val="538135" w:themeColor="accent6" w:themeShade="BF"/>
        </w:rPr>
      </w:pPr>
      <w:r w:rsidRPr="00992620">
        <w:rPr>
          <w:b/>
        </w:rPr>
        <w:t>Testing status</w:t>
      </w:r>
      <w:r w:rsidRPr="00992620">
        <w:t>:</w:t>
      </w:r>
      <w:r w:rsidR="00992620">
        <w:t xml:space="preserve"> </w:t>
      </w:r>
      <w:r w:rsidR="00992620">
        <w:rPr>
          <w:b/>
          <w:color w:val="538135" w:themeColor="accent6" w:themeShade="BF"/>
        </w:rPr>
        <w:t>PASS</w:t>
      </w:r>
    </w:p>
    <w:p w:rsidR="00FA2073" w:rsidRPr="00992620" w:rsidRDefault="00FA2073"/>
    <w:sectPr w:rsidR="00FA2073" w:rsidRPr="009926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20"/>
    <w:rsid w:val="001A0B90"/>
    <w:rsid w:val="00356899"/>
    <w:rsid w:val="006E3994"/>
    <w:rsid w:val="00992620"/>
    <w:rsid w:val="00BE08B6"/>
    <w:rsid w:val="00C31841"/>
    <w:rsid w:val="00F44A2A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A2103-C957-4484-A8AC-E29D4B42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2022-07-06T10:12:00Z</dcterms:created>
  <dcterms:modified xsi:type="dcterms:W3CDTF">2022-07-10T12:40:00Z</dcterms:modified>
</cp:coreProperties>
</file>
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7A329E" w:rsidRDefault="00A10817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3.3.4</w:t>
      </w:r>
      <w:r w:rsidR="00FA2073" w:rsidRPr="007A329E">
        <w:rPr>
          <w:b/>
          <w:sz w:val="28"/>
          <w:szCs w:val="28"/>
        </w:rPr>
        <w:t xml:space="preserve"> </w:t>
      </w:r>
    </w:p>
    <w:p w:rsidR="00FA2073" w:rsidRPr="007A329E" w:rsidRDefault="00FA2073" w:rsidP="00FA2073">
      <w:pPr>
        <w:rPr>
          <w:sz w:val="28"/>
          <w:szCs w:val="28"/>
        </w:rPr>
      </w:pPr>
    </w:p>
    <w:p w:rsidR="00FA2073" w:rsidRPr="007A329E" w:rsidRDefault="00FA2073" w:rsidP="00FA2073">
      <w:r w:rsidRPr="007A329E">
        <w:rPr>
          <w:b/>
        </w:rPr>
        <w:t>Description</w:t>
      </w:r>
      <w:r w:rsidRPr="007A329E">
        <w:t>:</w:t>
      </w:r>
      <w:r w:rsidR="007A329E" w:rsidRPr="007A329E">
        <w:t xml:space="preserve"> Testing whether employee search function operates correctly when searching full data from field phone number.</w:t>
      </w:r>
    </w:p>
    <w:p w:rsidR="00FA2073" w:rsidRPr="007A329E" w:rsidRDefault="00FA2073" w:rsidP="00FA2073">
      <w:r w:rsidRPr="007A329E">
        <w:rPr>
          <w:b/>
        </w:rPr>
        <w:t>Steps</w:t>
      </w:r>
      <w:r w:rsidRPr="007A329E">
        <w:t>:</w:t>
      </w:r>
    </w:p>
    <w:p w:rsidR="007A329E" w:rsidRPr="007A329E" w:rsidRDefault="007A329E" w:rsidP="007A329E">
      <w:r w:rsidRPr="007A329E">
        <w:t>1. Login using correct username and password of admin profile</w:t>
      </w:r>
    </w:p>
    <w:p w:rsidR="007A329E" w:rsidRPr="007A329E" w:rsidRDefault="007A329E" w:rsidP="007A329E">
      <w:r w:rsidRPr="007A329E">
        <w:t>2. Click button ‘</w:t>
      </w:r>
      <w:proofErr w:type="spellStart"/>
      <w:r w:rsidRPr="007A329E">
        <w:t>Prijava</w:t>
      </w:r>
      <w:proofErr w:type="spellEnd"/>
      <w:r w:rsidRPr="007A329E">
        <w:t>’</w:t>
      </w:r>
    </w:p>
    <w:p w:rsidR="007A329E" w:rsidRPr="007A329E" w:rsidRDefault="007A329E" w:rsidP="007A329E">
      <w:r w:rsidRPr="007A329E">
        <w:t>3. Enter full data from field phone number ‘</w:t>
      </w:r>
      <w:proofErr w:type="spellStart"/>
      <w:r w:rsidRPr="007A329E">
        <w:t>Broj</w:t>
      </w:r>
      <w:proofErr w:type="spellEnd"/>
      <w:r w:rsidRPr="007A329E">
        <w:t xml:space="preserve"> </w:t>
      </w:r>
      <w:proofErr w:type="spellStart"/>
      <w:r w:rsidRPr="007A329E">
        <w:t>telefona</w:t>
      </w:r>
      <w:proofErr w:type="spellEnd"/>
      <w:r w:rsidRPr="007A329E">
        <w:t>’ (+656757333222)</w:t>
      </w:r>
    </w:p>
    <w:p w:rsidR="007A329E" w:rsidRPr="007A329E" w:rsidRDefault="007A329E" w:rsidP="007A329E">
      <w:r w:rsidRPr="007A329E">
        <w:t>4. Click button ‘</w:t>
      </w:r>
      <w:proofErr w:type="spellStart"/>
      <w:r w:rsidRPr="007A329E">
        <w:t>Pretrazi</w:t>
      </w:r>
      <w:proofErr w:type="spellEnd"/>
      <w:r w:rsidRPr="007A329E">
        <w:t>’</w:t>
      </w:r>
    </w:p>
    <w:p w:rsidR="00FA2073" w:rsidRPr="007A329E" w:rsidRDefault="00FA2073" w:rsidP="00FA2073">
      <w:r w:rsidRPr="007A329E">
        <w:rPr>
          <w:b/>
        </w:rPr>
        <w:t>Actual result</w:t>
      </w:r>
      <w:r w:rsidRPr="007A329E">
        <w:t xml:space="preserve">: </w:t>
      </w:r>
      <w:r w:rsidR="007A329E">
        <w:t>Employee list fails to return any results after employee phone number is entered into search field.</w:t>
      </w:r>
    </w:p>
    <w:p w:rsidR="00FA2073" w:rsidRPr="007A329E" w:rsidRDefault="00FA2073" w:rsidP="00FA2073">
      <w:r w:rsidRPr="007A329E">
        <w:rPr>
          <w:b/>
        </w:rPr>
        <w:t>Expected result</w:t>
      </w:r>
      <w:r w:rsidRPr="007A329E">
        <w:t>:</w:t>
      </w:r>
      <w:r w:rsidR="007A329E">
        <w:t xml:space="preserve"> Employee list returns profile of the employee whose phone number was entered into search field.</w:t>
      </w:r>
    </w:p>
    <w:p w:rsidR="00FA2073" w:rsidRPr="007A329E" w:rsidRDefault="00FA2073" w:rsidP="00FA2073">
      <w:pPr>
        <w:rPr>
          <w:b/>
          <w:color w:val="FF0000"/>
        </w:rPr>
      </w:pPr>
      <w:r w:rsidRPr="007A329E">
        <w:rPr>
          <w:b/>
        </w:rPr>
        <w:t>Testing status</w:t>
      </w:r>
      <w:r w:rsidRPr="007A329E">
        <w:t>:</w:t>
      </w:r>
      <w:r w:rsidR="007A329E">
        <w:t xml:space="preserve"> </w:t>
      </w:r>
      <w:r w:rsidR="007A329E">
        <w:rPr>
          <w:b/>
          <w:color w:val="FF0000"/>
        </w:rPr>
        <w:t xml:space="preserve">FAIL </w:t>
      </w:r>
    </w:p>
    <w:p w:rsidR="00FA2073" w:rsidRPr="007A329E" w:rsidRDefault="00FA2073" w:rsidP="007A329E">
      <w:r w:rsidRPr="007A329E">
        <w:rPr>
          <w:b/>
        </w:rPr>
        <w:t>Issue</w:t>
      </w:r>
      <w:r w:rsidRPr="007A329E">
        <w:t xml:space="preserve">: </w:t>
      </w:r>
      <w:r w:rsidR="007A329E">
        <w:t>Employee list should return profile of employee that matches entered phone number.</w:t>
      </w:r>
    </w:p>
    <w:p w:rsidR="007A329E" w:rsidRPr="007A329E" w:rsidRDefault="007A329E" w:rsidP="00FA2073">
      <w:pPr>
        <w:rPr>
          <w:sz w:val="24"/>
        </w:rPr>
      </w:pPr>
      <w:r w:rsidRPr="007A329E">
        <w:rPr>
          <w:b/>
        </w:rPr>
        <w:t>Bug report:</w:t>
      </w:r>
      <w:r w:rsidRPr="007A329E">
        <w:t xml:space="preserve"> </w:t>
      </w:r>
      <w:r w:rsidR="00B92E47" w:rsidRPr="00B92E47">
        <w:t>https://ufile.io/sm04wnd1</w:t>
      </w:r>
      <w:bookmarkStart w:id="0" w:name="_GoBack"/>
      <w:bookmarkEnd w:id="0"/>
    </w:p>
    <w:p w:rsidR="00FA2073" w:rsidRPr="007A329E" w:rsidRDefault="00FA2073"/>
    <w:sectPr w:rsidR="00FA2073" w:rsidRPr="007A329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29E"/>
    <w:rsid w:val="001A0B90"/>
    <w:rsid w:val="00356899"/>
    <w:rsid w:val="006E3994"/>
    <w:rsid w:val="007A329E"/>
    <w:rsid w:val="00A10817"/>
    <w:rsid w:val="00B92E47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A3DC6-88C8-41D8-A044-F56227B3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32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5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2022-06-27T18:10:00Z</dcterms:created>
  <dcterms:modified xsi:type="dcterms:W3CDTF">2022-07-10T10:57:00Z</dcterms:modified>
</cp:coreProperties>
</file>
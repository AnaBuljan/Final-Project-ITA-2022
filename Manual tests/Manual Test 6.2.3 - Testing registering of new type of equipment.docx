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E0411" w:rsidRDefault="00B83457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6.2.3</w:t>
      </w:r>
      <w:r w:rsidR="00FA2073" w:rsidRPr="005E0411">
        <w:rPr>
          <w:b/>
          <w:sz w:val="28"/>
          <w:szCs w:val="28"/>
        </w:rPr>
        <w:t xml:space="preserve"> </w:t>
      </w:r>
    </w:p>
    <w:p w:rsidR="00FA2073" w:rsidRPr="005E0411" w:rsidRDefault="00FA2073" w:rsidP="00FA2073">
      <w:pPr>
        <w:rPr>
          <w:sz w:val="28"/>
          <w:szCs w:val="28"/>
        </w:rPr>
      </w:pPr>
    </w:p>
    <w:p w:rsidR="00FA2073" w:rsidRPr="005E0411" w:rsidRDefault="00FA2073" w:rsidP="00FA2073">
      <w:r w:rsidRPr="005E0411">
        <w:rPr>
          <w:b/>
        </w:rPr>
        <w:t>Description</w:t>
      </w:r>
      <w:r w:rsidRPr="005E0411">
        <w:t>:</w:t>
      </w:r>
      <w:r w:rsidR="005E0411" w:rsidRPr="005E0411">
        <w:t xml:space="preserve"> Testing whether admin profile can register new type of equipment in website section 'Tip/</w:t>
      </w:r>
      <w:proofErr w:type="spellStart"/>
      <w:r w:rsidR="005E0411" w:rsidRPr="005E0411">
        <w:t>Proizvodjac</w:t>
      </w:r>
      <w:proofErr w:type="spellEnd"/>
      <w:r w:rsidR="005E0411" w:rsidRPr="005E0411">
        <w:t xml:space="preserve"> </w:t>
      </w:r>
      <w:proofErr w:type="spellStart"/>
      <w:r w:rsidR="005E0411" w:rsidRPr="005E0411">
        <w:t>opreme</w:t>
      </w:r>
      <w:proofErr w:type="spellEnd"/>
      <w:r w:rsidR="005E0411" w:rsidRPr="005E0411">
        <w:t>' using characters that are not part of the English alphabet (č, š).</w:t>
      </w:r>
    </w:p>
    <w:p w:rsidR="005E0411" w:rsidRDefault="00FA2073" w:rsidP="005E0411">
      <w:r w:rsidRPr="005E0411">
        <w:rPr>
          <w:b/>
        </w:rPr>
        <w:t>Steps</w:t>
      </w:r>
      <w:r w:rsidRPr="005E0411">
        <w:t>:</w:t>
      </w:r>
      <w:r w:rsidR="005E0411" w:rsidRPr="005E0411">
        <w:t xml:space="preserve"> </w:t>
      </w:r>
    </w:p>
    <w:p w:rsidR="005E0411" w:rsidRDefault="005E0411" w:rsidP="005E0411">
      <w:r>
        <w:t>1. Login using correct username and password of admin profile</w:t>
      </w:r>
    </w:p>
    <w:p w:rsidR="005E0411" w:rsidRDefault="005E0411" w:rsidP="005E0411">
      <w:r>
        <w:t>2. Click button ‘</w:t>
      </w:r>
      <w:proofErr w:type="spellStart"/>
      <w:r>
        <w:t>Prijava</w:t>
      </w:r>
      <w:proofErr w:type="spellEnd"/>
      <w:r>
        <w:t>’</w:t>
      </w:r>
    </w:p>
    <w:p w:rsidR="005E0411" w:rsidRDefault="005E0411" w:rsidP="005E0411">
      <w:r>
        <w:t>3. Go to website section ‘Tip/</w:t>
      </w:r>
      <w:proofErr w:type="spellStart"/>
      <w:r>
        <w:t>Proizvodjac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5E0411" w:rsidRDefault="005E0411" w:rsidP="005E0411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5E0411" w:rsidRDefault="005E0411" w:rsidP="005E0411">
      <w:r>
        <w:t xml:space="preserve">5. Choose field ‘Tip </w:t>
      </w:r>
      <w:proofErr w:type="spellStart"/>
      <w:r>
        <w:t>opreme</w:t>
      </w:r>
      <w:proofErr w:type="spellEnd"/>
      <w:r>
        <w:t>’ and enter type using characters from different alphabets (</w:t>
      </w:r>
      <w:proofErr w:type="spellStart"/>
      <w:r>
        <w:t>Zvučnik</w:t>
      </w:r>
      <w:proofErr w:type="spellEnd"/>
      <w:r>
        <w:t>)</w:t>
      </w:r>
    </w:p>
    <w:p w:rsidR="00FA2073" w:rsidRPr="005E0411" w:rsidRDefault="005E0411" w:rsidP="005E0411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5E0411" w:rsidRDefault="00FA2073" w:rsidP="00FA2073">
      <w:r w:rsidRPr="005E0411">
        <w:rPr>
          <w:b/>
        </w:rPr>
        <w:t>Actual result</w:t>
      </w:r>
      <w:r w:rsidRPr="005E0411">
        <w:t xml:space="preserve">: </w:t>
      </w:r>
      <w:r w:rsidR="005E0411">
        <w:t xml:space="preserve">Admin can register equipment using alternative characters, but they are not displayed properly. </w:t>
      </w:r>
    </w:p>
    <w:p w:rsidR="00FA2073" w:rsidRPr="005E0411" w:rsidRDefault="00FA2073" w:rsidP="00FA2073">
      <w:r w:rsidRPr="005E0411">
        <w:rPr>
          <w:b/>
        </w:rPr>
        <w:t>Expected result</w:t>
      </w:r>
      <w:r w:rsidRPr="005E0411">
        <w:t>:</w:t>
      </w:r>
      <w:r w:rsidR="005E0411">
        <w:t xml:space="preserve"> Admin can register type of equipment containing alternative characters. </w:t>
      </w:r>
    </w:p>
    <w:p w:rsidR="00FA2073" w:rsidRPr="005E0411" w:rsidRDefault="00FA2073" w:rsidP="00FA2073">
      <w:pPr>
        <w:rPr>
          <w:b/>
          <w:color w:val="FF0000"/>
        </w:rPr>
      </w:pPr>
      <w:r w:rsidRPr="005E0411">
        <w:rPr>
          <w:b/>
        </w:rPr>
        <w:t>Testing status</w:t>
      </w:r>
      <w:r w:rsidRPr="005E0411">
        <w:t>:</w:t>
      </w:r>
      <w:r w:rsidR="005E0411">
        <w:t xml:space="preserve"> </w:t>
      </w:r>
      <w:r w:rsidR="005E0411">
        <w:rPr>
          <w:b/>
          <w:color w:val="FF0000"/>
        </w:rPr>
        <w:t>FAIL</w:t>
      </w:r>
    </w:p>
    <w:p w:rsidR="00FA2073" w:rsidRDefault="00FA2073" w:rsidP="00FA2073">
      <w:r w:rsidRPr="005E0411">
        <w:rPr>
          <w:b/>
        </w:rPr>
        <w:t>Issue</w:t>
      </w:r>
      <w:r w:rsidRPr="005E0411">
        <w:t xml:space="preserve">: </w:t>
      </w:r>
      <w:r w:rsidR="005E0411">
        <w:t xml:space="preserve">Website should be able to support characters commonly used in alphabets and languages other than English. </w:t>
      </w:r>
    </w:p>
    <w:p w:rsidR="005E0411" w:rsidRPr="005E0411" w:rsidRDefault="005E0411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9E2861" w:rsidRPr="009E2861">
        <w:t>https://ufile.io/a7dmz0x5</w:t>
      </w:r>
      <w:bookmarkStart w:id="0" w:name="_GoBack"/>
      <w:bookmarkEnd w:id="0"/>
    </w:p>
    <w:p w:rsidR="00FA2073" w:rsidRPr="005E0411" w:rsidRDefault="00FA2073"/>
    <w:sectPr w:rsidR="00FA2073" w:rsidRPr="005E04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11"/>
    <w:rsid w:val="001A0B90"/>
    <w:rsid w:val="00356899"/>
    <w:rsid w:val="005E0411"/>
    <w:rsid w:val="006E3994"/>
    <w:rsid w:val="009E2861"/>
    <w:rsid w:val="00B83457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FC653-6B3D-488A-AA0E-9F5718E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2022-07-04T12:35:00Z</dcterms:created>
  <dcterms:modified xsi:type="dcterms:W3CDTF">2022-07-10T11:07:00Z</dcterms:modified>
</cp:coreProperties>
</file>
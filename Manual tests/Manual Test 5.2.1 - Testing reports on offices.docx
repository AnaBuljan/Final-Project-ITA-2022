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516F98" w:rsidRDefault="003133C3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5.2.1</w:t>
      </w:r>
      <w:r w:rsidR="000B69AD" w:rsidRPr="00516F98">
        <w:rPr>
          <w:b/>
          <w:sz w:val="28"/>
          <w:szCs w:val="28"/>
        </w:rPr>
        <w:t xml:space="preserve"> </w:t>
      </w:r>
      <w:r w:rsidR="00FA2073" w:rsidRPr="00516F98">
        <w:rPr>
          <w:b/>
          <w:sz w:val="28"/>
          <w:szCs w:val="28"/>
        </w:rPr>
        <w:t xml:space="preserve"> </w:t>
      </w:r>
    </w:p>
    <w:p w:rsidR="00FA2073" w:rsidRPr="00516F98" w:rsidRDefault="00FA2073" w:rsidP="00FA2073">
      <w:pPr>
        <w:rPr>
          <w:sz w:val="28"/>
          <w:szCs w:val="28"/>
        </w:rPr>
      </w:pPr>
    </w:p>
    <w:p w:rsidR="00FA2073" w:rsidRPr="00516F98" w:rsidRDefault="00FA2073" w:rsidP="00FA2073">
      <w:r w:rsidRPr="00516F98">
        <w:rPr>
          <w:b/>
        </w:rPr>
        <w:t>Description</w:t>
      </w:r>
      <w:r w:rsidRPr="00516F98">
        <w:t>:</w:t>
      </w:r>
      <w:r w:rsidR="000B69AD" w:rsidRPr="00516F98">
        <w:t xml:space="preserve"> Testing functionality of printing report on commissioned equipment per office. </w:t>
      </w:r>
    </w:p>
    <w:p w:rsidR="00FA2073" w:rsidRPr="00516F98" w:rsidRDefault="00FA2073" w:rsidP="00FA2073">
      <w:r w:rsidRPr="00516F98">
        <w:rPr>
          <w:b/>
        </w:rPr>
        <w:t>Steps</w:t>
      </w:r>
      <w:r w:rsidRPr="00516F98">
        <w:t>:</w:t>
      </w:r>
    </w:p>
    <w:p w:rsidR="000B69AD" w:rsidRPr="00516F98" w:rsidRDefault="000B69AD" w:rsidP="000B69AD">
      <w:r w:rsidRPr="00516F98">
        <w:t xml:space="preserve">1. Login using correct username and password of admin profile </w:t>
      </w:r>
    </w:p>
    <w:p w:rsidR="000B69AD" w:rsidRPr="00516F98" w:rsidRDefault="000B69AD" w:rsidP="000B69AD">
      <w:r w:rsidRPr="00516F98">
        <w:t>2. Click button ‘</w:t>
      </w:r>
      <w:proofErr w:type="spellStart"/>
      <w:r w:rsidRPr="00516F98">
        <w:t>Prijava</w:t>
      </w:r>
      <w:proofErr w:type="spellEnd"/>
      <w:r w:rsidRPr="00516F98">
        <w:t xml:space="preserve">’ </w:t>
      </w:r>
    </w:p>
    <w:p w:rsidR="000B69AD" w:rsidRPr="00516F98" w:rsidRDefault="000B69AD" w:rsidP="000B69AD">
      <w:r w:rsidRPr="00516F98">
        <w:t>3. Select website section ‘</w:t>
      </w:r>
      <w:proofErr w:type="spellStart"/>
      <w:r w:rsidRPr="00516F98">
        <w:t>Izvjestaji</w:t>
      </w:r>
      <w:proofErr w:type="spellEnd"/>
      <w:r w:rsidRPr="00516F98">
        <w:t xml:space="preserve">’ in header bar </w:t>
      </w:r>
    </w:p>
    <w:p w:rsidR="000B69AD" w:rsidRPr="00516F98" w:rsidRDefault="000B69AD" w:rsidP="000B69AD">
      <w:r w:rsidRPr="00516F98">
        <w:t>4. Choose office from dropdown menu under ‘</w:t>
      </w:r>
      <w:proofErr w:type="spellStart"/>
      <w:r w:rsidRPr="00516F98">
        <w:t>Izvjestaji</w:t>
      </w:r>
      <w:proofErr w:type="spellEnd"/>
      <w:r w:rsidRPr="00516F98">
        <w:t xml:space="preserve"> </w:t>
      </w:r>
      <w:proofErr w:type="spellStart"/>
      <w:r w:rsidRPr="00516F98">
        <w:t>po</w:t>
      </w:r>
      <w:proofErr w:type="spellEnd"/>
      <w:r w:rsidRPr="00516F98">
        <w:t xml:space="preserve"> </w:t>
      </w:r>
      <w:proofErr w:type="spellStart"/>
      <w:r w:rsidRPr="00516F98">
        <w:t>kancelarijama</w:t>
      </w:r>
      <w:proofErr w:type="spellEnd"/>
      <w:r w:rsidRPr="00516F98">
        <w:t>’</w:t>
      </w:r>
    </w:p>
    <w:p w:rsidR="000B69AD" w:rsidRPr="00516F98" w:rsidRDefault="000B69AD" w:rsidP="000B69AD">
      <w:r w:rsidRPr="00516F98">
        <w:t>5. Click button ‘</w:t>
      </w:r>
      <w:proofErr w:type="spellStart"/>
      <w:r w:rsidRPr="00516F98">
        <w:t>Izvjestaj</w:t>
      </w:r>
      <w:proofErr w:type="spellEnd"/>
      <w:r w:rsidRPr="00516F98">
        <w:t xml:space="preserve"> </w:t>
      </w:r>
      <w:proofErr w:type="spellStart"/>
      <w:r w:rsidRPr="00516F98">
        <w:t>po</w:t>
      </w:r>
      <w:proofErr w:type="spellEnd"/>
      <w:r w:rsidRPr="00516F98">
        <w:t xml:space="preserve"> </w:t>
      </w:r>
      <w:proofErr w:type="spellStart"/>
      <w:r w:rsidRPr="00516F98">
        <w:t>kancelarijama</w:t>
      </w:r>
      <w:proofErr w:type="spellEnd"/>
      <w:r w:rsidRPr="00516F98">
        <w:t>’</w:t>
      </w:r>
    </w:p>
    <w:p w:rsidR="00FA2073" w:rsidRPr="00516F98" w:rsidRDefault="00FA2073" w:rsidP="00FA2073">
      <w:r w:rsidRPr="00516F98">
        <w:rPr>
          <w:b/>
        </w:rPr>
        <w:t>Actual result</w:t>
      </w:r>
      <w:r w:rsidRPr="00516F98">
        <w:t xml:space="preserve">: </w:t>
      </w:r>
      <w:r w:rsidR="000B69AD" w:rsidRPr="00516F98">
        <w:t xml:space="preserve">Website </w:t>
      </w:r>
      <w:r w:rsidR="00516F98" w:rsidRPr="00516F98">
        <w:t>switches</w:t>
      </w:r>
      <w:r w:rsidR="000B69AD" w:rsidRPr="00516F98">
        <w:t xml:space="preserve"> to new tab that remains empty. </w:t>
      </w:r>
    </w:p>
    <w:p w:rsidR="00FA2073" w:rsidRPr="00516F98" w:rsidRDefault="00FA2073" w:rsidP="00FA2073">
      <w:r w:rsidRPr="00516F98">
        <w:rPr>
          <w:b/>
        </w:rPr>
        <w:t>Expected result</w:t>
      </w:r>
      <w:r w:rsidRPr="00516F98">
        <w:t>:</w:t>
      </w:r>
      <w:r w:rsidR="000B69AD" w:rsidRPr="00516F98">
        <w:t xml:space="preserve"> Website switches to new tab displaying report on selected unit in a pdf file. </w:t>
      </w:r>
    </w:p>
    <w:p w:rsidR="00FA2073" w:rsidRPr="00516F98" w:rsidRDefault="00FA2073" w:rsidP="00FA2073">
      <w:pPr>
        <w:rPr>
          <w:b/>
          <w:color w:val="FF0000"/>
        </w:rPr>
      </w:pPr>
      <w:r w:rsidRPr="00516F98">
        <w:rPr>
          <w:b/>
        </w:rPr>
        <w:t>Testing status</w:t>
      </w:r>
      <w:r w:rsidRPr="00516F98">
        <w:t>:</w:t>
      </w:r>
      <w:r w:rsidR="000B69AD" w:rsidRPr="00516F98">
        <w:t xml:space="preserve"> </w:t>
      </w:r>
      <w:r w:rsidR="000B69AD" w:rsidRPr="00516F98">
        <w:rPr>
          <w:b/>
          <w:color w:val="FF0000"/>
        </w:rPr>
        <w:t>FAIL</w:t>
      </w:r>
    </w:p>
    <w:p w:rsidR="00FA2073" w:rsidRPr="00516F98" w:rsidRDefault="00FA2073" w:rsidP="00FA2073">
      <w:r w:rsidRPr="00516F98">
        <w:rPr>
          <w:b/>
        </w:rPr>
        <w:t>Issue</w:t>
      </w:r>
      <w:r w:rsidRPr="00516F98">
        <w:t xml:space="preserve">: </w:t>
      </w:r>
      <w:r w:rsidR="000B69AD" w:rsidRPr="00516F98">
        <w:t xml:space="preserve">Website should display report on commissioned equipment per office in a new tab and a pdf file. </w:t>
      </w:r>
    </w:p>
    <w:p w:rsidR="000B69AD" w:rsidRPr="00516F98" w:rsidRDefault="000B69AD" w:rsidP="00FA2073">
      <w:pPr>
        <w:rPr>
          <w:sz w:val="24"/>
        </w:rPr>
      </w:pPr>
      <w:r w:rsidRPr="00516F98">
        <w:rPr>
          <w:b/>
        </w:rPr>
        <w:t>Bug report:</w:t>
      </w:r>
      <w:r w:rsidRPr="00516F98">
        <w:t xml:space="preserve"> </w:t>
      </w:r>
      <w:r w:rsidR="00E43E2C" w:rsidRPr="00E43E2C">
        <w:t>https://ufile.io/573vdbn2</w:t>
      </w:r>
      <w:bookmarkStart w:id="0" w:name="_GoBack"/>
      <w:bookmarkEnd w:id="0"/>
    </w:p>
    <w:p w:rsidR="00FA2073" w:rsidRPr="00516F98" w:rsidRDefault="00FA2073"/>
    <w:sectPr w:rsidR="00FA2073" w:rsidRPr="00516F9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AD"/>
    <w:rsid w:val="000B69AD"/>
    <w:rsid w:val="001A0B90"/>
    <w:rsid w:val="003133C3"/>
    <w:rsid w:val="00356899"/>
    <w:rsid w:val="00516F98"/>
    <w:rsid w:val="006E3994"/>
    <w:rsid w:val="00BE08B6"/>
    <w:rsid w:val="00E43E2C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1D3D5-947E-424D-881C-BA410BC7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2022-07-03T18:20:00Z</dcterms:created>
  <dcterms:modified xsi:type="dcterms:W3CDTF">2022-07-10T11:05:00Z</dcterms:modified>
</cp:coreProperties>
</file>
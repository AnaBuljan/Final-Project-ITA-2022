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EE354A" w:rsidRDefault="00B860BF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6.3.1</w:t>
      </w:r>
      <w:bookmarkStart w:id="0" w:name="_GoBack"/>
      <w:bookmarkEnd w:id="0"/>
      <w:r w:rsidR="00FA2073" w:rsidRPr="00EE354A">
        <w:rPr>
          <w:b/>
          <w:sz w:val="28"/>
          <w:szCs w:val="28"/>
        </w:rPr>
        <w:t xml:space="preserve"> </w:t>
      </w:r>
    </w:p>
    <w:p w:rsidR="00FA2073" w:rsidRPr="00EE354A" w:rsidRDefault="00FA2073" w:rsidP="00FA2073">
      <w:pPr>
        <w:rPr>
          <w:sz w:val="28"/>
          <w:szCs w:val="28"/>
        </w:rPr>
      </w:pPr>
    </w:p>
    <w:p w:rsidR="00FA2073" w:rsidRPr="00EE354A" w:rsidRDefault="00FA2073" w:rsidP="00FA2073">
      <w:r w:rsidRPr="00EE354A">
        <w:rPr>
          <w:b/>
        </w:rPr>
        <w:t>Description</w:t>
      </w:r>
      <w:r w:rsidRPr="00EE354A">
        <w:t>:</w:t>
      </w:r>
      <w:r w:rsidR="00EE354A" w:rsidRPr="00EE354A">
        <w:t xml:space="preserve"> </w:t>
      </w:r>
      <w:r w:rsidR="00EE354A" w:rsidRPr="00B358C0">
        <w:t xml:space="preserve">Testing whether admin profile can </w:t>
      </w:r>
      <w:r w:rsidR="00EE354A">
        <w:t>delete available</w:t>
      </w:r>
      <w:r w:rsidR="00EE354A" w:rsidRPr="00B358C0">
        <w:t xml:space="preserve"> type of equipment in website section 'Tip/</w:t>
      </w:r>
      <w:proofErr w:type="spellStart"/>
      <w:r w:rsidR="00EE354A" w:rsidRPr="00B358C0">
        <w:t>Proizvodjac</w:t>
      </w:r>
      <w:proofErr w:type="spellEnd"/>
      <w:r w:rsidR="00EE354A" w:rsidRPr="00B358C0">
        <w:t xml:space="preserve"> </w:t>
      </w:r>
      <w:proofErr w:type="spellStart"/>
      <w:r w:rsidR="00EE354A" w:rsidRPr="00B358C0">
        <w:t>opreme</w:t>
      </w:r>
      <w:proofErr w:type="spellEnd"/>
      <w:r w:rsidR="00EE354A" w:rsidRPr="00B358C0">
        <w:t>'.</w:t>
      </w:r>
    </w:p>
    <w:p w:rsidR="00FA2073" w:rsidRDefault="00FA2073" w:rsidP="00FA2073">
      <w:r w:rsidRPr="00EE354A">
        <w:rPr>
          <w:b/>
        </w:rPr>
        <w:t>Steps</w:t>
      </w:r>
      <w:r w:rsidRPr="00EE354A">
        <w:t>:</w:t>
      </w:r>
    </w:p>
    <w:p w:rsidR="00EE354A" w:rsidRDefault="00EE354A" w:rsidP="00EE354A">
      <w:r>
        <w:t>1. Login using correct username and password of admin profile</w:t>
      </w:r>
    </w:p>
    <w:p w:rsidR="00EE354A" w:rsidRDefault="00EE354A" w:rsidP="00EE354A">
      <w:r>
        <w:t>2. Click button ‘</w:t>
      </w:r>
      <w:proofErr w:type="spellStart"/>
      <w:r>
        <w:t>Prijava</w:t>
      </w:r>
      <w:proofErr w:type="spellEnd"/>
      <w:r>
        <w:t>’</w:t>
      </w:r>
    </w:p>
    <w:p w:rsidR="00EE354A" w:rsidRDefault="00EE354A" w:rsidP="00EE354A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EE354A" w:rsidRDefault="00EE354A" w:rsidP="00EE354A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EE354A" w:rsidRDefault="00EE354A" w:rsidP="00EE354A">
      <w:r>
        <w:t>5. Choose type of equipment from list of equipment types</w:t>
      </w:r>
    </w:p>
    <w:p w:rsidR="00EE354A" w:rsidRDefault="00EE354A" w:rsidP="00EE354A">
      <w:r>
        <w:t>6. Delete type of equipment</w:t>
      </w:r>
    </w:p>
    <w:p w:rsidR="00EE354A" w:rsidRPr="00EE354A" w:rsidRDefault="00EE354A" w:rsidP="00EE354A">
      <w:r>
        <w:t>7. Click button ‘</w:t>
      </w:r>
      <w:proofErr w:type="spellStart"/>
      <w:r>
        <w:t>Obrisi</w:t>
      </w:r>
      <w:proofErr w:type="spellEnd"/>
      <w:r>
        <w:t>’</w:t>
      </w:r>
    </w:p>
    <w:p w:rsidR="00FA2073" w:rsidRPr="00EE354A" w:rsidRDefault="00FA2073" w:rsidP="00FA2073">
      <w:r w:rsidRPr="00EE354A">
        <w:rPr>
          <w:b/>
        </w:rPr>
        <w:t>Actual result</w:t>
      </w:r>
      <w:r w:rsidRPr="00EE354A">
        <w:t xml:space="preserve">: </w:t>
      </w:r>
      <w:r w:rsidR="00EE354A">
        <w:t xml:space="preserve">Admin profile can delete existing and available type of equipment. </w:t>
      </w:r>
    </w:p>
    <w:p w:rsidR="00FA2073" w:rsidRPr="00EE354A" w:rsidRDefault="00FA2073" w:rsidP="00FA2073">
      <w:r w:rsidRPr="00EE354A">
        <w:rPr>
          <w:b/>
        </w:rPr>
        <w:t>Expected result</w:t>
      </w:r>
      <w:r w:rsidRPr="00EE354A">
        <w:t>:</w:t>
      </w:r>
      <w:r w:rsidR="00EE354A">
        <w:t xml:space="preserve"> Admin profile can delete available type of equipment. </w:t>
      </w:r>
    </w:p>
    <w:p w:rsidR="00FA2073" w:rsidRPr="00EE354A" w:rsidRDefault="00FA2073" w:rsidP="00FA2073">
      <w:pPr>
        <w:rPr>
          <w:b/>
          <w:color w:val="538135" w:themeColor="accent6" w:themeShade="BF"/>
        </w:rPr>
      </w:pPr>
      <w:r w:rsidRPr="00EE354A">
        <w:rPr>
          <w:b/>
        </w:rPr>
        <w:t>Testing status</w:t>
      </w:r>
      <w:r w:rsidRPr="00EE354A">
        <w:t>:</w:t>
      </w:r>
      <w:r w:rsidR="00EE354A">
        <w:t xml:space="preserve"> </w:t>
      </w:r>
      <w:r w:rsidR="00EE354A">
        <w:rPr>
          <w:b/>
          <w:color w:val="538135" w:themeColor="accent6" w:themeShade="BF"/>
        </w:rPr>
        <w:t>PASS</w:t>
      </w:r>
    </w:p>
    <w:p w:rsidR="00FA2073" w:rsidRPr="00EE354A" w:rsidRDefault="00FA2073"/>
    <w:sectPr w:rsidR="00FA2073" w:rsidRPr="00EE35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4A"/>
    <w:rsid w:val="001A0B90"/>
    <w:rsid w:val="00356899"/>
    <w:rsid w:val="006E3994"/>
    <w:rsid w:val="00B860BF"/>
    <w:rsid w:val="00BE08B6"/>
    <w:rsid w:val="00EE354A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BB46"/>
  <w15:chartTrackingRefBased/>
  <w15:docId w15:val="{5D34436A-29D2-4F6C-B54F-EF632CFB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2022-07-04T12:21:00Z</dcterms:created>
  <dcterms:modified xsi:type="dcterms:W3CDTF">2022-07-06T11:14:00Z</dcterms:modified>
</cp:coreProperties>
</file>
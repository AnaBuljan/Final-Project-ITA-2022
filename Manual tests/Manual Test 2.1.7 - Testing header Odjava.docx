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8F0CF0" w:rsidRDefault="00675F73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2.1.7</w:t>
      </w:r>
      <w:bookmarkStart w:id="0" w:name="_GoBack"/>
      <w:bookmarkEnd w:id="0"/>
      <w:r w:rsidR="00FA2073" w:rsidRPr="008F0CF0">
        <w:rPr>
          <w:b/>
          <w:sz w:val="28"/>
          <w:szCs w:val="28"/>
        </w:rPr>
        <w:t xml:space="preserve"> </w:t>
      </w:r>
    </w:p>
    <w:p w:rsidR="00FA2073" w:rsidRPr="008F0CF0" w:rsidRDefault="00FA2073" w:rsidP="00FA2073">
      <w:pPr>
        <w:rPr>
          <w:sz w:val="28"/>
          <w:szCs w:val="28"/>
        </w:rPr>
      </w:pPr>
    </w:p>
    <w:p w:rsidR="00FA2073" w:rsidRPr="008F0CF0" w:rsidRDefault="00FA2073" w:rsidP="00C20817">
      <w:r w:rsidRPr="008F0CF0">
        <w:rPr>
          <w:b/>
        </w:rPr>
        <w:t>Description</w:t>
      </w:r>
      <w:r w:rsidRPr="008F0CF0">
        <w:t>:</w:t>
      </w:r>
      <w:r w:rsidR="00C20817" w:rsidRPr="008F0CF0">
        <w:t xml:space="preserve"> Testing </w:t>
      </w:r>
      <w:proofErr w:type="spellStart"/>
      <w:r w:rsidR="00C20817" w:rsidRPr="008F0CF0">
        <w:t>clickability</w:t>
      </w:r>
      <w:proofErr w:type="spellEnd"/>
      <w:r w:rsidR="00C20817" w:rsidRPr="008F0CF0">
        <w:t xml:space="preserve"> and response of header element '</w:t>
      </w:r>
      <w:proofErr w:type="spellStart"/>
      <w:r w:rsidR="00C20817" w:rsidRPr="008F0CF0">
        <w:t>Odjava</w:t>
      </w:r>
      <w:proofErr w:type="spellEnd"/>
      <w:r w:rsidR="00C20817" w:rsidRPr="008F0CF0">
        <w:t xml:space="preserve"> &lt;username&gt;' (Logout &lt;username&gt;)</w:t>
      </w:r>
    </w:p>
    <w:p w:rsidR="00FA2073" w:rsidRPr="008F0CF0" w:rsidRDefault="00FA2073" w:rsidP="00FA2073">
      <w:r w:rsidRPr="008F0CF0">
        <w:rPr>
          <w:b/>
        </w:rPr>
        <w:t>Steps</w:t>
      </w:r>
      <w:r w:rsidRPr="008F0CF0">
        <w:t>:</w:t>
      </w:r>
    </w:p>
    <w:p w:rsidR="00C20817" w:rsidRPr="008F0CF0" w:rsidRDefault="00C20817" w:rsidP="00FA2073">
      <w:r w:rsidRPr="008F0CF0">
        <w:t>1. Login using correct password and username of admin profile</w:t>
      </w:r>
    </w:p>
    <w:p w:rsidR="00C20817" w:rsidRPr="008F0CF0" w:rsidRDefault="00C20817" w:rsidP="00FA2073">
      <w:r w:rsidRPr="008F0CF0">
        <w:t>2. Click button '</w:t>
      </w:r>
      <w:proofErr w:type="spellStart"/>
      <w:r w:rsidRPr="008F0CF0">
        <w:t>Prijava</w:t>
      </w:r>
      <w:proofErr w:type="spellEnd"/>
      <w:r w:rsidRPr="008F0CF0">
        <w:t>'</w:t>
      </w:r>
    </w:p>
    <w:p w:rsidR="00C20817" w:rsidRPr="008F0CF0" w:rsidRDefault="00C20817" w:rsidP="00FA2073">
      <w:r w:rsidRPr="008F0CF0">
        <w:t>3. Click header button '</w:t>
      </w:r>
      <w:proofErr w:type="spellStart"/>
      <w:r w:rsidRPr="008F0CF0">
        <w:t>Odjava</w:t>
      </w:r>
      <w:proofErr w:type="spellEnd"/>
      <w:r w:rsidRPr="008F0CF0">
        <w:t xml:space="preserve"> &lt;username&gt;'</w:t>
      </w:r>
    </w:p>
    <w:p w:rsidR="00FA2073" w:rsidRPr="008F0CF0" w:rsidRDefault="00FA2073" w:rsidP="00FA2073">
      <w:r w:rsidRPr="008F0CF0">
        <w:rPr>
          <w:b/>
        </w:rPr>
        <w:t>Actual result</w:t>
      </w:r>
      <w:r w:rsidRPr="008F0CF0">
        <w:t xml:space="preserve">: </w:t>
      </w:r>
      <w:r w:rsidR="00C20817" w:rsidRPr="008F0CF0">
        <w:t>After clicking header button '</w:t>
      </w:r>
      <w:proofErr w:type="spellStart"/>
      <w:r w:rsidR="00C20817" w:rsidRPr="008F0CF0">
        <w:t>Odjava</w:t>
      </w:r>
      <w:proofErr w:type="spellEnd"/>
      <w:r w:rsidR="00C20817" w:rsidRPr="008F0CF0">
        <w:t xml:space="preserve"> &lt;username&gt;), user is </w:t>
      </w:r>
      <w:r w:rsidR="008F0CF0" w:rsidRPr="008F0CF0">
        <w:t>successfully</w:t>
      </w:r>
      <w:r w:rsidR="00C20817" w:rsidRPr="008F0CF0">
        <w:t xml:space="preserve"> logged out of the site.</w:t>
      </w:r>
    </w:p>
    <w:p w:rsidR="00FA2073" w:rsidRPr="008F0CF0" w:rsidRDefault="00FA2073" w:rsidP="00FA2073">
      <w:r w:rsidRPr="008F0CF0">
        <w:rPr>
          <w:b/>
        </w:rPr>
        <w:t>Expected result</w:t>
      </w:r>
      <w:r w:rsidRPr="008F0CF0">
        <w:t>:</w:t>
      </w:r>
      <w:r w:rsidR="00C20817" w:rsidRPr="008F0CF0">
        <w:t xml:space="preserve"> After clicking header button '</w:t>
      </w:r>
      <w:proofErr w:type="spellStart"/>
      <w:r w:rsidR="00C20817" w:rsidRPr="008F0CF0">
        <w:t>Odjava</w:t>
      </w:r>
      <w:proofErr w:type="spellEnd"/>
      <w:r w:rsidR="00C20817" w:rsidRPr="008F0CF0">
        <w:t xml:space="preserve"> &lt;username&gt;), user is logged out of the site. </w:t>
      </w:r>
    </w:p>
    <w:p w:rsidR="00FA2073" w:rsidRPr="008F0CF0" w:rsidRDefault="00FA2073" w:rsidP="00FA2073">
      <w:pPr>
        <w:rPr>
          <w:color w:val="538135" w:themeColor="accent6" w:themeShade="BF"/>
        </w:rPr>
      </w:pPr>
      <w:r w:rsidRPr="008F0CF0">
        <w:rPr>
          <w:b/>
        </w:rPr>
        <w:t>Testing status</w:t>
      </w:r>
      <w:r w:rsidRPr="008F0CF0">
        <w:t>:</w:t>
      </w:r>
      <w:r w:rsidR="00C20817" w:rsidRPr="008F0CF0">
        <w:t xml:space="preserve"> </w:t>
      </w:r>
      <w:r w:rsidR="00C20817" w:rsidRPr="008F0CF0">
        <w:rPr>
          <w:b/>
          <w:color w:val="538135" w:themeColor="accent6" w:themeShade="BF"/>
        </w:rPr>
        <w:t>PASS</w:t>
      </w:r>
    </w:p>
    <w:p w:rsidR="00FA2073" w:rsidRPr="008F0CF0" w:rsidRDefault="00FA2073"/>
    <w:sectPr w:rsidR="00FA2073" w:rsidRPr="008F0CF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17"/>
    <w:rsid w:val="001A0B90"/>
    <w:rsid w:val="00356899"/>
    <w:rsid w:val="00675F73"/>
    <w:rsid w:val="006E3994"/>
    <w:rsid w:val="008F0CF0"/>
    <w:rsid w:val="00BE08B6"/>
    <w:rsid w:val="00C20817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60EA"/>
  <w15:chartTrackingRefBased/>
  <w15:docId w15:val="{E9FD2D75-DFEE-4908-A9C2-725079FF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2022-06-22T13:05:00Z</dcterms:created>
  <dcterms:modified xsi:type="dcterms:W3CDTF">2022-06-24T11:24:00Z</dcterms:modified>
</cp:coreProperties>
</file>
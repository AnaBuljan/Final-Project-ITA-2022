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2073" w:rsidRPr="004839B3" w:rsidRDefault="002E07AF" w:rsidP="00FA2073">
      <w:pPr>
        <w:rPr>
          <w:b/>
          <w:sz w:val="28"/>
          <w:szCs w:val="28"/>
        </w:rPr>
      </w:pPr>
      <w:r>
        <w:rPr>
          <w:b/>
          <w:sz w:val="28"/>
          <w:szCs w:val="28"/>
        </w:rPr>
        <w:t>Manual Test 3.4.1</w:t>
      </w:r>
      <w:bookmarkStart w:id="0" w:name="_GoBack"/>
      <w:bookmarkEnd w:id="0"/>
      <w:r w:rsidR="00FA2073" w:rsidRPr="004839B3">
        <w:rPr>
          <w:b/>
          <w:sz w:val="28"/>
          <w:szCs w:val="28"/>
        </w:rPr>
        <w:t xml:space="preserve"> </w:t>
      </w:r>
    </w:p>
    <w:p w:rsidR="00FA2073" w:rsidRPr="004839B3" w:rsidRDefault="00FA2073" w:rsidP="00FA2073">
      <w:pPr>
        <w:rPr>
          <w:sz w:val="28"/>
          <w:szCs w:val="28"/>
        </w:rPr>
      </w:pPr>
    </w:p>
    <w:p w:rsidR="00FA2073" w:rsidRPr="004839B3" w:rsidRDefault="00FA2073" w:rsidP="00FA2073">
      <w:r w:rsidRPr="004839B3">
        <w:rPr>
          <w:b/>
        </w:rPr>
        <w:t>Description</w:t>
      </w:r>
      <w:r w:rsidRPr="004839B3">
        <w:t>:</w:t>
      </w:r>
      <w:r w:rsidR="004839B3" w:rsidRPr="004839B3">
        <w:t xml:space="preserve"> Testing whether list of employees can be </w:t>
      </w:r>
      <w:r w:rsidR="004839B3">
        <w:t xml:space="preserve">operated properly by clicking the next and back buttons to move through all pages and back. </w:t>
      </w:r>
    </w:p>
    <w:p w:rsidR="00FA2073" w:rsidRDefault="00FA2073" w:rsidP="00FA2073">
      <w:r w:rsidRPr="004839B3">
        <w:rPr>
          <w:b/>
        </w:rPr>
        <w:t>Steps</w:t>
      </w:r>
      <w:r w:rsidRPr="004839B3">
        <w:t>:</w:t>
      </w:r>
    </w:p>
    <w:p w:rsidR="004839B3" w:rsidRPr="007A329E" w:rsidRDefault="004839B3" w:rsidP="004839B3">
      <w:r w:rsidRPr="007A329E">
        <w:t>1. Login using correct username and password of admin profile</w:t>
      </w:r>
    </w:p>
    <w:p w:rsidR="004839B3" w:rsidRDefault="004839B3" w:rsidP="004839B3">
      <w:r w:rsidRPr="007A329E">
        <w:t>2. Click button ‘</w:t>
      </w:r>
      <w:proofErr w:type="spellStart"/>
      <w:r w:rsidRPr="007A329E">
        <w:t>Prijava</w:t>
      </w:r>
      <w:proofErr w:type="spellEnd"/>
      <w:r w:rsidRPr="007A329E">
        <w:t>’</w:t>
      </w:r>
    </w:p>
    <w:p w:rsidR="004839B3" w:rsidRDefault="004839B3" w:rsidP="004839B3">
      <w:r>
        <w:t>3. Scroll to sec</w:t>
      </w:r>
      <w:r w:rsidR="00240127">
        <w:t>ond half of website section ‘</w:t>
      </w:r>
      <w:proofErr w:type="spellStart"/>
      <w:r w:rsidR="00240127">
        <w:t>Za</w:t>
      </w:r>
      <w:r>
        <w:t>po</w:t>
      </w:r>
      <w:r w:rsidR="00240127">
        <w:t>s</w:t>
      </w:r>
      <w:r>
        <w:t>lenici</w:t>
      </w:r>
      <w:proofErr w:type="spellEnd"/>
      <w:r>
        <w:t xml:space="preserve"> – </w:t>
      </w:r>
      <w:proofErr w:type="spellStart"/>
      <w:r>
        <w:t>Zaduzivanje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razduzivanje</w:t>
      </w:r>
      <w:proofErr w:type="spellEnd"/>
      <w:r>
        <w:t>’</w:t>
      </w:r>
    </w:p>
    <w:p w:rsidR="004839B3" w:rsidRDefault="004839B3" w:rsidP="004839B3">
      <w:r>
        <w:t xml:space="preserve">4. Click next button ‘&gt;’ to move through all pages of the list </w:t>
      </w:r>
    </w:p>
    <w:p w:rsidR="004839B3" w:rsidRPr="004839B3" w:rsidRDefault="004839B3" w:rsidP="004839B3">
      <w:r>
        <w:t xml:space="preserve">5. Click back button ‘&lt;’ to move back through all pages of the list </w:t>
      </w:r>
    </w:p>
    <w:p w:rsidR="00FA2073" w:rsidRPr="004839B3" w:rsidRDefault="00FA2073" w:rsidP="00FA2073">
      <w:r w:rsidRPr="004839B3">
        <w:rPr>
          <w:b/>
        </w:rPr>
        <w:t>Actual result</w:t>
      </w:r>
      <w:r w:rsidRPr="004839B3">
        <w:t xml:space="preserve">: </w:t>
      </w:r>
      <w:r w:rsidR="004839B3">
        <w:t xml:space="preserve">Employee list can be browsed through by using next and back buttons. </w:t>
      </w:r>
    </w:p>
    <w:p w:rsidR="00FA2073" w:rsidRPr="004839B3" w:rsidRDefault="00FA2073" w:rsidP="00FA2073">
      <w:r w:rsidRPr="004839B3">
        <w:rPr>
          <w:b/>
        </w:rPr>
        <w:t>Expected result</w:t>
      </w:r>
      <w:r w:rsidRPr="004839B3">
        <w:t>:</w:t>
      </w:r>
      <w:r w:rsidR="004839B3">
        <w:t xml:space="preserve"> User can successfully browse through employee list by using next and back buttons. </w:t>
      </w:r>
    </w:p>
    <w:p w:rsidR="00FA2073" w:rsidRPr="004839B3" w:rsidRDefault="00FA2073" w:rsidP="00FA2073">
      <w:pPr>
        <w:rPr>
          <w:b/>
          <w:color w:val="538135" w:themeColor="accent6" w:themeShade="BF"/>
        </w:rPr>
      </w:pPr>
      <w:r w:rsidRPr="004839B3">
        <w:rPr>
          <w:b/>
        </w:rPr>
        <w:t>Testing status</w:t>
      </w:r>
      <w:r w:rsidRPr="004839B3">
        <w:t>:</w:t>
      </w:r>
      <w:r w:rsidR="004839B3">
        <w:t xml:space="preserve"> </w:t>
      </w:r>
      <w:r w:rsidR="004839B3">
        <w:rPr>
          <w:b/>
          <w:color w:val="538135" w:themeColor="accent6" w:themeShade="BF"/>
        </w:rPr>
        <w:t xml:space="preserve">PASS </w:t>
      </w:r>
    </w:p>
    <w:p w:rsidR="00FA2073" w:rsidRPr="004839B3" w:rsidRDefault="00FA2073" w:rsidP="00FA2073">
      <w:pPr>
        <w:rPr>
          <w:sz w:val="24"/>
        </w:rPr>
      </w:pPr>
    </w:p>
    <w:p w:rsidR="00FA2073" w:rsidRPr="004839B3" w:rsidRDefault="00FA2073"/>
    <w:sectPr w:rsidR="00FA2073" w:rsidRPr="004839B3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9B3"/>
    <w:rsid w:val="001A0B90"/>
    <w:rsid w:val="00240127"/>
    <w:rsid w:val="002E07AF"/>
    <w:rsid w:val="00356899"/>
    <w:rsid w:val="004839B3"/>
    <w:rsid w:val="006E3994"/>
    <w:rsid w:val="00BE08B6"/>
    <w:rsid w:val="00FA2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6BBF9"/>
  <w15:chartTrackingRefBased/>
  <w15:docId w15:val="{EF7872CF-92B4-4FDB-89A7-C18B840E3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0B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orisnik005\Documents\Zavrsni%20rad%20ITA\Manual%20Test%20X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Manual Test X</Template>
  <TotalTime>8</TotalTime>
  <Pages>1</Pages>
  <Words>103</Words>
  <Characters>589</Characters>
  <Application>Microsoft Office Word</Application>
  <DocSecurity>0</DocSecurity>
  <Lines>4</Lines>
  <Paragraphs>1</Paragraphs>
  <ScaleCrop>false</ScaleCrop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Media Pulse</dc:creator>
  <cp:keywords/>
  <dc:description/>
  <cp:lastModifiedBy>Media Pulse</cp:lastModifiedBy>
  <cp:revision>3</cp:revision>
  <dcterms:created xsi:type="dcterms:W3CDTF">2022-06-27T18:15:00Z</dcterms:created>
  <dcterms:modified xsi:type="dcterms:W3CDTF">2022-07-06T10:58:00Z</dcterms:modified>
</cp:coreProperties>
</file>
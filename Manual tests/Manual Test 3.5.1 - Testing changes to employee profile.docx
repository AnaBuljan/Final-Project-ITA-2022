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55DE5" w:rsidRDefault="00ED2058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3.5.1</w:t>
      </w:r>
      <w:bookmarkStart w:id="0" w:name="_GoBack"/>
      <w:bookmarkEnd w:id="0"/>
      <w:r w:rsidR="00FA2073" w:rsidRPr="00455DE5">
        <w:rPr>
          <w:b/>
          <w:sz w:val="28"/>
          <w:szCs w:val="28"/>
        </w:rPr>
        <w:t xml:space="preserve"> </w:t>
      </w:r>
    </w:p>
    <w:p w:rsidR="00FA2073" w:rsidRPr="00455DE5" w:rsidRDefault="00FA2073" w:rsidP="00FA2073">
      <w:pPr>
        <w:rPr>
          <w:sz w:val="28"/>
          <w:szCs w:val="28"/>
        </w:rPr>
      </w:pPr>
    </w:p>
    <w:p w:rsidR="00FA2073" w:rsidRPr="00455DE5" w:rsidRDefault="00FA2073" w:rsidP="00FA2073">
      <w:r w:rsidRPr="00455DE5">
        <w:rPr>
          <w:b/>
        </w:rPr>
        <w:t>Description</w:t>
      </w:r>
      <w:r w:rsidRPr="00455DE5">
        <w:t>:</w:t>
      </w:r>
      <w:r w:rsidR="00455DE5" w:rsidRPr="00455DE5">
        <w:t xml:space="preserve"> Testing whether </w:t>
      </w:r>
      <w:r w:rsidR="00455DE5">
        <w:t xml:space="preserve">changes to </w:t>
      </w:r>
      <w:r w:rsidR="00DE3E75">
        <w:t xml:space="preserve">existing </w:t>
      </w:r>
      <w:r w:rsidR="00455DE5">
        <w:t xml:space="preserve">employee profiles can be done with admin profile. </w:t>
      </w:r>
    </w:p>
    <w:p w:rsidR="00FA2073" w:rsidRDefault="00FA2073" w:rsidP="00FA2073">
      <w:r w:rsidRPr="00455DE5">
        <w:rPr>
          <w:b/>
        </w:rPr>
        <w:t>Steps</w:t>
      </w:r>
      <w:r w:rsidRPr="00455DE5">
        <w:t>:</w:t>
      </w:r>
    </w:p>
    <w:p w:rsidR="00455DE5" w:rsidRDefault="00455DE5" w:rsidP="00FA2073">
      <w:r>
        <w:t xml:space="preserve">1. Login using correct username and password of admin profile </w:t>
      </w:r>
    </w:p>
    <w:p w:rsidR="00455DE5" w:rsidRDefault="00455DE5" w:rsidP="00FA207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455DE5" w:rsidRDefault="00455DE5" w:rsidP="00FA2073">
      <w:r>
        <w:t>3.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employee profile at number 8 </w:t>
      </w:r>
    </w:p>
    <w:p w:rsidR="00455DE5" w:rsidRPr="00455DE5" w:rsidRDefault="00455DE5" w:rsidP="00FA2073">
      <w:r>
        <w:t xml:space="preserve">4. Change name, last name, email, phone number, office and organization unit </w:t>
      </w:r>
    </w:p>
    <w:p w:rsidR="00FA2073" w:rsidRPr="00455DE5" w:rsidRDefault="00FA2073" w:rsidP="00FA2073">
      <w:r w:rsidRPr="00455DE5">
        <w:rPr>
          <w:b/>
        </w:rPr>
        <w:t>Actual result</w:t>
      </w:r>
      <w:r w:rsidRPr="00455DE5">
        <w:t xml:space="preserve">: </w:t>
      </w:r>
      <w:r w:rsidR="00455DE5">
        <w:t xml:space="preserve">Admin profile can change data on employee profile. </w:t>
      </w:r>
    </w:p>
    <w:p w:rsidR="00FA2073" w:rsidRPr="00455DE5" w:rsidRDefault="00FA2073" w:rsidP="00FA2073">
      <w:r w:rsidRPr="00455DE5">
        <w:rPr>
          <w:b/>
        </w:rPr>
        <w:t>Expected result</w:t>
      </w:r>
      <w:r w:rsidRPr="00455DE5">
        <w:t>:</w:t>
      </w:r>
      <w:r w:rsidR="00455DE5">
        <w:t xml:space="preserve"> Admin profile is able to change data on employee profile. </w:t>
      </w:r>
    </w:p>
    <w:p w:rsidR="00FA2073" w:rsidRPr="00455DE5" w:rsidRDefault="00FA2073" w:rsidP="00FA2073">
      <w:pPr>
        <w:rPr>
          <w:b/>
          <w:color w:val="538135" w:themeColor="accent6" w:themeShade="BF"/>
        </w:rPr>
      </w:pPr>
      <w:r w:rsidRPr="00455DE5">
        <w:rPr>
          <w:b/>
        </w:rPr>
        <w:t>Testing status</w:t>
      </w:r>
      <w:r w:rsidRPr="00455DE5">
        <w:t>:</w:t>
      </w:r>
      <w:r w:rsidR="00455DE5">
        <w:t xml:space="preserve"> </w:t>
      </w:r>
      <w:r w:rsidR="00455DE5">
        <w:rPr>
          <w:b/>
          <w:color w:val="538135" w:themeColor="accent6" w:themeShade="BF"/>
        </w:rPr>
        <w:t>PASS</w:t>
      </w:r>
    </w:p>
    <w:p w:rsidR="00FA2073" w:rsidRPr="00455DE5" w:rsidRDefault="00FA2073"/>
    <w:sectPr w:rsidR="00FA2073" w:rsidRPr="00455D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E5"/>
    <w:rsid w:val="001A0B90"/>
    <w:rsid w:val="00356899"/>
    <w:rsid w:val="00455DE5"/>
    <w:rsid w:val="006E3994"/>
    <w:rsid w:val="00BE08B6"/>
    <w:rsid w:val="00DE3E75"/>
    <w:rsid w:val="00ED2058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7D65"/>
  <w15:chartTrackingRefBased/>
  <w15:docId w15:val="{6ABB4966-636C-4019-8628-F2B0B857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2022-06-28T11:10:00Z</dcterms:created>
  <dcterms:modified xsi:type="dcterms:W3CDTF">2022-07-06T10:58:00Z</dcterms:modified>
</cp:coreProperties>
</file>
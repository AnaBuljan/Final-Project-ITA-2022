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B304DA" w:rsidRDefault="00B304DA" w:rsidP="00FA2073">
      <w:pPr>
        <w:rPr>
          <w:b/>
          <w:sz w:val="28"/>
          <w:szCs w:val="28"/>
        </w:rPr>
      </w:pPr>
      <w:r w:rsidRPr="00B304DA">
        <w:rPr>
          <w:b/>
          <w:sz w:val="28"/>
          <w:szCs w:val="28"/>
        </w:rPr>
        <w:t>Manual Test 1.1.4</w:t>
      </w:r>
    </w:p>
    <w:p w:rsidR="00FA2073" w:rsidRPr="00B304DA" w:rsidRDefault="00FA2073" w:rsidP="00FA2073">
      <w:pPr>
        <w:rPr>
          <w:sz w:val="28"/>
          <w:szCs w:val="28"/>
        </w:rPr>
      </w:pPr>
    </w:p>
    <w:p w:rsidR="00FA2073" w:rsidRPr="00B304DA" w:rsidRDefault="00FA2073" w:rsidP="00FA2073">
      <w:r w:rsidRPr="00B304DA">
        <w:rPr>
          <w:b/>
        </w:rPr>
        <w:t>Description</w:t>
      </w:r>
      <w:r w:rsidRPr="00B304DA">
        <w:t>:</w:t>
      </w:r>
      <w:r w:rsidR="00B304DA" w:rsidRPr="00B304DA">
        <w:t xml:space="preserve"> Testing functionality that enables the creation of a new admin profile in the website section '</w:t>
      </w:r>
      <w:proofErr w:type="spellStart"/>
      <w:r w:rsidR="00B304DA" w:rsidRPr="00B304DA">
        <w:t>Administracija</w:t>
      </w:r>
      <w:proofErr w:type="spellEnd"/>
      <w:r w:rsidR="00B304DA" w:rsidRPr="00B304DA">
        <w:t xml:space="preserve"> </w:t>
      </w:r>
      <w:proofErr w:type="spellStart"/>
      <w:r w:rsidR="00B304DA" w:rsidRPr="00B304DA">
        <w:t>korisnika</w:t>
      </w:r>
      <w:proofErr w:type="spellEnd"/>
      <w:r w:rsidR="00B304DA" w:rsidRPr="00B304DA">
        <w:t>' and whether it allows the registration of first names with irregular characters (@, /, &amp;, etc.)</w:t>
      </w:r>
    </w:p>
    <w:p w:rsidR="00FA2073" w:rsidRPr="00B304DA" w:rsidRDefault="00FA2073" w:rsidP="00FA2073">
      <w:r w:rsidRPr="00B304DA">
        <w:rPr>
          <w:b/>
        </w:rPr>
        <w:t>Steps</w:t>
      </w:r>
      <w:r w:rsidRPr="00B304DA">
        <w:t>:</w:t>
      </w:r>
    </w:p>
    <w:p w:rsidR="00B304DA" w:rsidRPr="00B304DA" w:rsidRDefault="00B304DA" w:rsidP="00B304DA">
      <w:r w:rsidRPr="00B304DA">
        <w:t>1. Login using correct username and password of admin profile</w:t>
      </w:r>
    </w:p>
    <w:p w:rsidR="00B304DA" w:rsidRPr="00B304DA" w:rsidRDefault="00B304DA" w:rsidP="00B304DA">
      <w:r w:rsidRPr="00B304DA">
        <w:t>2. Click button '</w:t>
      </w:r>
      <w:proofErr w:type="spellStart"/>
      <w:r w:rsidRPr="00B304DA">
        <w:t>Prijava</w:t>
      </w:r>
      <w:proofErr w:type="spellEnd"/>
      <w:r w:rsidRPr="00B304DA">
        <w:t>'</w:t>
      </w:r>
    </w:p>
    <w:p w:rsidR="00B304DA" w:rsidRPr="00B304DA" w:rsidRDefault="00B304DA" w:rsidP="00B304DA">
      <w:r w:rsidRPr="00B304DA">
        <w:t>3. Go to website section '</w:t>
      </w:r>
      <w:proofErr w:type="spellStart"/>
      <w:r w:rsidRPr="00B304DA">
        <w:t>Administracija</w:t>
      </w:r>
      <w:proofErr w:type="spellEnd"/>
      <w:r w:rsidRPr="00B304DA">
        <w:t xml:space="preserve"> </w:t>
      </w:r>
      <w:proofErr w:type="spellStart"/>
      <w:r w:rsidRPr="00B304DA">
        <w:t>korisnika</w:t>
      </w:r>
      <w:proofErr w:type="spellEnd"/>
      <w:r w:rsidRPr="00B304DA">
        <w:t>'</w:t>
      </w:r>
    </w:p>
    <w:p w:rsidR="00B304DA" w:rsidRPr="00B304DA" w:rsidRDefault="00B304DA" w:rsidP="00B304DA">
      <w:r w:rsidRPr="00B304DA">
        <w:t>4. Enter first name that contains one or more irregular characters (@</w:t>
      </w:r>
      <w:proofErr w:type="spellStart"/>
      <w:r w:rsidRPr="00B304DA">
        <w:t>ana</w:t>
      </w:r>
      <w:proofErr w:type="spellEnd"/>
      <w:r w:rsidRPr="00B304DA">
        <w:t>, @</w:t>
      </w:r>
      <w:proofErr w:type="spellStart"/>
      <w:r w:rsidRPr="00B304DA">
        <w:t>ana</w:t>
      </w:r>
      <w:proofErr w:type="spellEnd"/>
      <w:r w:rsidRPr="00B304DA">
        <w:t>@, @a/</w:t>
      </w:r>
      <w:proofErr w:type="spellStart"/>
      <w:r w:rsidRPr="00B304DA">
        <w:t>na</w:t>
      </w:r>
      <w:proofErr w:type="spellEnd"/>
      <w:r w:rsidRPr="00B304DA">
        <w:t>@)</w:t>
      </w:r>
    </w:p>
    <w:p w:rsidR="00B304DA" w:rsidRPr="00B304DA" w:rsidRDefault="00B304DA" w:rsidP="00B304DA">
      <w:r w:rsidRPr="00B304DA">
        <w:t>5. Enter last name, username and password using regular characters</w:t>
      </w:r>
    </w:p>
    <w:p w:rsidR="00B304DA" w:rsidRPr="00B304DA" w:rsidRDefault="00B304DA" w:rsidP="00B304DA">
      <w:r w:rsidRPr="00B304DA">
        <w:t>6. Choose option 'Administrator' from drop down menu</w:t>
      </w:r>
    </w:p>
    <w:p w:rsidR="00B304DA" w:rsidRPr="00B304DA" w:rsidRDefault="00B304DA" w:rsidP="00FA2073">
      <w:r w:rsidRPr="00B304DA">
        <w:t>7. Click button '</w:t>
      </w:r>
      <w:proofErr w:type="spellStart"/>
      <w:r w:rsidRPr="00B304DA">
        <w:t>Sacuvaj</w:t>
      </w:r>
      <w:proofErr w:type="spellEnd"/>
      <w:r w:rsidRPr="00B304DA">
        <w:t xml:space="preserve">' </w:t>
      </w:r>
    </w:p>
    <w:p w:rsidR="00FA2073" w:rsidRPr="00B304DA" w:rsidRDefault="00FA2073" w:rsidP="00FA2073">
      <w:r w:rsidRPr="00B304DA">
        <w:rPr>
          <w:b/>
        </w:rPr>
        <w:t>Actual result</w:t>
      </w:r>
      <w:r w:rsidRPr="00B304DA">
        <w:t xml:space="preserve">: </w:t>
      </w:r>
      <w:r w:rsidR="00B304DA" w:rsidRPr="00B304DA">
        <w:t xml:space="preserve">Website allows the creation of admin profiles when irregular characters are used in the first name. </w:t>
      </w:r>
    </w:p>
    <w:p w:rsidR="00FA2073" w:rsidRPr="00B304DA" w:rsidRDefault="00FA2073" w:rsidP="00FA2073">
      <w:r w:rsidRPr="00B304DA">
        <w:rPr>
          <w:b/>
        </w:rPr>
        <w:t>Expected result</w:t>
      </w:r>
      <w:r w:rsidRPr="00B304DA">
        <w:t>:</w:t>
      </w:r>
      <w:r w:rsidR="00B304DA">
        <w:t xml:space="preserve"> </w:t>
      </w:r>
      <w:r w:rsidR="00733E14">
        <w:t xml:space="preserve">Website does not allow creation of admin profiles that have first names with irregular or uncommon characters. </w:t>
      </w:r>
    </w:p>
    <w:p w:rsidR="00FA2073" w:rsidRPr="00B304DA" w:rsidRDefault="00FA2073" w:rsidP="00FA2073">
      <w:pPr>
        <w:rPr>
          <w:b/>
          <w:color w:val="FF0000"/>
        </w:rPr>
      </w:pPr>
      <w:r w:rsidRPr="00B304DA">
        <w:rPr>
          <w:b/>
        </w:rPr>
        <w:t>Testing status</w:t>
      </w:r>
      <w:r w:rsidRPr="00B304DA">
        <w:t>:</w:t>
      </w:r>
      <w:r w:rsidR="00B304DA">
        <w:t xml:space="preserve"> </w:t>
      </w:r>
      <w:r w:rsidR="00B304DA">
        <w:rPr>
          <w:b/>
          <w:color w:val="FF0000"/>
        </w:rPr>
        <w:t>FAIL</w:t>
      </w:r>
    </w:p>
    <w:p w:rsidR="00FA2073" w:rsidRDefault="00FA2073" w:rsidP="00733E14">
      <w:r w:rsidRPr="00B304DA">
        <w:rPr>
          <w:b/>
        </w:rPr>
        <w:t>Issue</w:t>
      </w:r>
      <w:r w:rsidRPr="00B304DA">
        <w:t xml:space="preserve">: </w:t>
      </w:r>
      <w:r w:rsidR="00733E14">
        <w:t>Website should not allow the creation of new admin profiles with first names containing irregular characters. It is expected of the page to issue a warning message prompting user to use only allowed characters.</w:t>
      </w:r>
    </w:p>
    <w:p w:rsidR="00B304DA" w:rsidRPr="00B304DA" w:rsidRDefault="00B304DA" w:rsidP="00FA2073">
      <w:pPr>
        <w:rPr>
          <w:sz w:val="24"/>
        </w:rPr>
      </w:pPr>
      <w:r>
        <w:rPr>
          <w:b/>
        </w:rPr>
        <w:t>Bug report:</w:t>
      </w:r>
      <w:r>
        <w:t xml:space="preserve"> </w:t>
      </w:r>
      <w:r w:rsidR="006C7360" w:rsidRPr="006C7360">
        <w:t>https://ufile.io/o1xpnlvm</w:t>
      </w:r>
      <w:bookmarkStart w:id="0" w:name="_GoBack"/>
      <w:bookmarkEnd w:id="0"/>
    </w:p>
    <w:p w:rsidR="00FA2073" w:rsidRPr="00B304DA" w:rsidRDefault="00FA2073"/>
    <w:sectPr w:rsidR="00FA2073" w:rsidRPr="00B304D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4DA"/>
    <w:rsid w:val="001A0B90"/>
    <w:rsid w:val="00356899"/>
    <w:rsid w:val="006C7360"/>
    <w:rsid w:val="006E3994"/>
    <w:rsid w:val="00733E14"/>
    <w:rsid w:val="00B304DA"/>
    <w:rsid w:val="00B36561"/>
    <w:rsid w:val="00BE08B6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84819F-C483-4238-B6F5-AA8D316F8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15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4</cp:revision>
  <dcterms:created xsi:type="dcterms:W3CDTF">2022-06-25T11:13:00Z</dcterms:created>
  <dcterms:modified xsi:type="dcterms:W3CDTF">2022-07-10T10:45:00Z</dcterms:modified>
</cp:coreProperties>
</file>
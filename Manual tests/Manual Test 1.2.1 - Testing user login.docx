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E7AE4" w:rsidRDefault="005E7AE4" w:rsidP="00FA2073">
      <w:pPr>
        <w:rPr>
          <w:b/>
          <w:sz w:val="28"/>
          <w:szCs w:val="28"/>
        </w:rPr>
      </w:pPr>
      <w:r w:rsidRPr="005E7AE4">
        <w:rPr>
          <w:b/>
          <w:sz w:val="28"/>
          <w:szCs w:val="28"/>
        </w:rPr>
        <w:t>Manual Test 1.2</w:t>
      </w:r>
      <w:r w:rsidR="00D429F5">
        <w:rPr>
          <w:b/>
          <w:sz w:val="28"/>
          <w:szCs w:val="28"/>
        </w:rPr>
        <w:t>.1</w:t>
      </w:r>
    </w:p>
    <w:p w:rsidR="00FA2073" w:rsidRPr="005E7AE4" w:rsidRDefault="00FA2073" w:rsidP="00FA2073">
      <w:pPr>
        <w:rPr>
          <w:sz w:val="28"/>
          <w:szCs w:val="28"/>
        </w:rPr>
      </w:pPr>
    </w:p>
    <w:p w:rsidR="00FA2073" w:rsidRPr="005E7AE4" w:rsidRDefault="00FA2073" w:rsidP="00FA2073">
      <w:r w:rsidRPr="005E7AE4">
        <w:rPr>
          <w:b/>
        </w:rPr>
        <w:t>Description</w:t>
      </w:r>
      <w:r w:rsidRPr="005E7AE4">
        <w:t>:</w:t>
      </w:r>
      <w:r w:rsidR="005E7AE4" w:rsidRPr="005E7AE4">
        <w:t xml:space="preserve"> </w:t>
      </w:r>
      <w:r w:rsidR="0071447D">
        <w:t>Testing login functionality of user profile</w:t>
      </w:r>
      <w:r w:rsidR="00CE6C7F">
        <w:t xml:space="preserve"> and whether user profile has access to user administration tab</w:t>
      </w:r>
      <w:r w:rsidR="0071447D">
        <w:t xml:space="preserve">. </w:t>
      </w:r>
      <w:r w:rsidR="005E7AE4" w:rsidRPr="005E7AE4">
        <w:t xml:space="preserve"> </w:t>
      </w:r>
    </w:p>
    <w:p w:rsidR="00FA2073" w:rsidRPr="005E7AE4" w:rsidRDefault="00FA2073" w:rsidP="00FA2073">
      <w:r w:rsidRPr="005E7AE4">
        <w:rPr>
          <w:b/>
        </w:rPr>
        <w:t>Steps</w:t>
      </w:r>
      <w:r w:rsidRPr="005E7AE4">
        <w:t>:</w:t>
      </w:r>
    </w:p>
    <w:p w:rsidR="005E7AE4" w:rsidRDefault="005E7AE4" w:rsidP="00FA2073">
      <w:bookmarkStart w:id="0" w:name="_GoBack"/>
      <w:r w:rsidRPr="005E7AE4">
        <w:t xml:space="preserve">1. Enter correct username and password of user </w:t>
      </w:r>
      <w:r w:rsidR="00A5723A">
        <w:t>profile</w:t>
      </w:r>
      <w:r w:rsidRPr="005E7AE4">
        <w:t xml:space="preserve"> </w:t>
      </w:r>
    </w:p>
    <w:p w:rsidR="00A5723A" w:rsidRPr="005E7AE4" w:rsidRDefault="005E7AE4" w:rsidP="00FA2073">
      <w:r>
        <w:t xml:space="preserve">2. </w:t>
      </w:r>
      <w:r w:rsidR="0071447D">
        <w:t>Click button ‘</w:t>
      </w:r>
      <w:proofErr w:type="spellStart"/>
      <w:r w:rsidR="0071447D">
        <w:t>Prijava</w:t>
      </w:r>
      <w:proofErr w:type="spellEnd"/>
      <w:r w:rsidR="0071447D">
        <w:t>’</w:t>
      </w:r>
      <w:bookmarkEnd w:id="0"/>
      <w:r w:rsidR="0071447D">
        <w:t xml:space="preserve"> </w:t>
      </w:r>
    </w:p>
    <w:p w:rsidR="00FA2073" w:rsidRPr="005E7AE4" w:rsidRDefault="00FA2073" w:rsidP="00FA2073">
      <w:r w:rsidRPr="005E7AE4">
        <w:rPr>
          <w:b/>
        </w:rPr>
        <w:t>Actual result</w:t>
      </w:r>
      <w:r w:rsidRPr="005E7AE4">
        <w:t xml:space="preserve">: </w:t>
      </w:r>
      <w:r w:rsidR="00A5723A">
        <w:t>After logging in with user profile, it is determined that user profile does not have access to admin panel that allows user management</w:t>
      </w:r>
    </w:p>
    <w:p w:rsidR="00FA2073" w:rsidRPr="005E7AE4" w:rsidRDefault="00FA2073" w:rsidP="00FA2073">
      <w:r w:rsidRPr="005E7AE4">
        <w:rPr>
          <w:b/>
        </w:rPr>
        <w:t>Expected result</w:t>
      </w:r>
      <w:r w:rsidRPr="005E7AE4">
        <w:t>:</w:t>
      </w:r>
      <w:r w:rsidR="00A5723A">
        <w:t xml:space="preserve"> User profile cannot access admin panel functionalities </w:t>
      </w:r>
      <w:r w:rsidR="008C7D34">
        <w:t>and alter data on user and admin</w:t>
      </w:r>
      <w:r w:rsidR="00A5723A">
        <w:t xml:space="preserve"> profiles. </w:t>
      </w:r>
    </w:p>
    <w:p w:rsidR="00FA2073" w:rsidRPr="00A5723A" w:rsidRDefault="00FA2073" w:rsidP="00FA2073">
      <w:pPr>
        <w:rPr>
          <w:b/>
          <w:color w:val="538135" w:themeColor="accent6" w:themeShade="BF"/>
        </w:rPr>
      </w:pPr>
      <w:r w:rsidRPr="005E7AE4">
        <w:rPr>
          <w:b/>
        </w:rPr>
        <w:t>Testing status</w:t>
      </w:r>
      <w:r w:rsidRPr="005E7AE4">
        <w:t>:</w:t>
      </w:r>
      <w:r w:rsidR="00A5723A">
        <w:t xml:space="preserve"> </w:t>
      </w:r>
      <w:r w:rsidR="00A5723A">
        <w:rPr>
          <w:b/>
          <w:color w:val="538135" w:themeColor="accent6" w:themeShade="BF"/>
        </w:rPr>
        <w:t>PASS</w:t>
      </w:r>
    </w:p>
    <w:p w:rsidR="00FA2073" w:rsidRPr="005E7AE4" w:rsidRDefault="00FA2073"/>
    <w:sectPr w:rsidR="00FA2073" w:rsidRPr="005E7A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E4"/>
    <w:rsid w:val="001A0B90"/>
    <w:rsid w:val="00356899"/>
    <w:rsid w:val="005E7AE4"/>
    <w:rsid w:val="006E3994"/>
    <w:rsid w:val="0071447D"/>
    <w:rsid w:val="008C7D34"/>
    <w:rsid w:val="00A5723A"/>
    <w:rsid w:val="00BE08B6"/>
    <w:rsid w:val="00CE6C7F"/>
    <w:rsid w:val="00D429F5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295F"/>
  <w15:chartTrackingRefBased/>
  <w15:docId w15:val="{90A29873-DA93-44C1-B29E-33C20916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6</cp:revision>
  <dcterms:created xsi:type="dcterms:W3CDTF">2022-06-22T11:40:00Z</dcterms:created>
  <dcterms:modified xsi:type="dcterms:W3CDTF">2022-07-03T13:25:00Z</dcterms:modified>
</cp:coreProperties>
</file>
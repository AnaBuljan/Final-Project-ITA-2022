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93E29" w:rsidRDefault="003D637C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3.5.4</w:t>
      </w:r>
      <w:r w:rsidR="00493E29" w:rsidRPr="00493E29">
        <w:rPr>
          <w:b/>
          <w:sz w:val="28"/>
          <w:szCs w:val="28"/>
        </w:rPr>
        <w:t xml:space="preserve"> </w:t>
      </w:r>
      <w:r w:rsidR="00FA2073" w:rsidRPr="00493E29">
        <w:rPr>
          <w:b/>
          <w:sz w:val="28"/>
          <w:szCs w:val="28"/>
        </w:rPr>
        <w:t xml:space="preserve"> </w:t>
      </w:r>
    </w:p>
    <w:p w:rsidR="00FA2073" w:rsidRPr="00493E29" w:rsidRDefault="00FA2073" w:rsidP="00FA2073">
      <w:pPr>
        <w:rPr>
          <w:sz w:val="28"/>
          <w:szCs w:val="28"/>
        </w:rPr>
      </w:pPr>
    </w:p>
    <w:p w:rsidR="00FA2073" w:rsidRPr="00493E29" w:rsidRDefault="00FA2073" w:rsidP="00FA2073">
      <w:r w:rsidRPr="00493E29">
        <w:rPr>
          <w:b/>
        </w:rPr>
        <w:t>Description</w:t>
      </w:r>
      <w:r w:rsidRPr="00493E29">
        <w:t>:</w:t>
      </w:r>
      <w:r w:rsidR="00493E29" w:rsidRPr="00493E29">
        <w:t xml:space="preserve"> Testing whether changes to employee profiles can be made by deleting </w:t>
      </w:r>
      <w:r w:rsidR="00493E29">
        <w:t>email</w:t>
      </w:r>
      <w:r w:rsidR="00493E29" w:rsidRPr="00493E29">
        <w:t xml:space="preserve"> of employee and leaving the field open.</w:t>
      </w:r>
    </w:p>
    <w:p w:rsidR="00FA2073" w:rsidRDefault="00FA2073" w:rsidP="00FA2073">
      <w:r w:rsidRPr="00493E29">
        <w:rPr>
          <w:b/>
        </w:rPr>
        <w:t>Steps</w:t>
      </w:r>
      <w:r w:rsidRPr="00493E29">
        <w:t>:</w:t>
      </w:r>
      <w:r w:rsidR="00493E29">
        <w:t xml:space="preserve"> </w:t>
      </w:r>
    </w:p>
    <w:p w:rsidR="00493E29" w:rsidRDefault="00493E29" w:rsidP="00493E29">
      <w:r>
        <w:t xml:space="preserve">1. Login using correct username and password of admin profile </w:t>
      </w:r>
    </w:p>
    <w:p w:rsidR="00493E29" w:rsidRDefault="00493E29" w:rsidP="00493E29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493E29" w:rsidRDefault="00493E29" w:rsidP="00493E29">
      <w:r>
        <w:t>3.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’ for employee profile</w:t>
      </w:r>
    </w:p>
    <w:p w:rsidR="00493E29" w:rsidRDefault="00493E29" w:rsidP="00493E29">
      <w:r>
        <w:t xml:space="preserve">4. Choose email and delete any data in it </w:t>
      </w:r>
    </w:p>
    <w:p w:rsidR="00493E29" w:rsidRPr="00493E29" w:rsidRDefault="00493E29" w:rsidP="00493E29">
      <w:r>
        <w:t>5. Click button ‘</w:t>
      </w:r>
      <w:proofErr w:type="spellStart"/>
      <w:r>
        <w:t>Sacuvaj</w:t>
      </w:r>
      <w:proofErr w:type="spellEnd"/>
      <w:r>
        <w:t>’</w:t>
      </w:r>
    </w:p>
    <w:p w:rsidR="00FA2073" w:rsidRPr="00493E29" w:rsidRDefault="00FA2073" w:rsidP="00FA2073">
      <w:r w:rsidRPr="00493E29">
        <w:rPr>
          <w:b/>
        </w:rPr>
        <w:t>Actual result</w:t>
      </w:r>
      <w:r w:rsidRPr="00493E29">
        <w:t xml:space="preserve">: </w:t>
      </w:r>
      <w:r w:rsidR="00493E29">
        <w:t>Admin profile can delete data in field email for existing employee profile</w:t>
      </w:r>
      <w:r w:rsidR="00EA0874">
        <w:t xml:space="preserve"> and save changes</w:t>
      </w:r>
      <w:r w:rsidR="00493E29">
        <w:t>.</w:t>
      </w:r>
    </w:p>
    <w:p w:rsidR="00FA2073" w:rsidRPr="00493E29" w:rsidRDefault="00FA2073" w:rsidP="00FA2073">
      <w:r w:rsidRPr="00493E29">
        <w:rPr>
          <w:b/>
        </w:rPr>
        <w:t>Expected result</w:t>
      </w:r>
      <w:r w:rsidRPr="00493E29">
        <w:t>:</w:t>
      </w:r>
      <w:r w:rsidR="00493E29">
        <w:t xml:space="preserve"> Admin profile cannot save changes to employee profile if email field is empty.</w:t>
      </w:r>
    </w:p>
    <w:p w:rsidR="00FA2073" w:rsidRPr="00493E29" w:rsidRDefault="00FA2073" w:rsidP="00FA2073">
      <w:pPr>
        <w:rPr>
          <w:b/>
          <w:color w:val="FF0000"/>
        </w:rPr>
      </w:pPr>
      <w:r w:rsidRPr="00493E29">
        <w:rPr>
          <w:b/>
        </w:rPr>
        <w:t>Testing status</w:t>
      </w:r>
      <w:r w:rsidRPr="00493E29">
        <w:t>:</w:t>
      </w:r>
      <w:r w:rsidR="00493E29">
        <w:t xml:space="preserve"> </w:t>
      </w:r>
      <w:r w:rsidR="00493E29">
        <w:rPr>
          <w:b/>
          <w:color w:val="FF0000"/>
        </w:rPr>
        <w:t>FAIL</w:t>
      </w:r>
    </w:p>
    <w:p w:rsidR="00FA2073" w:rsidRDefault="00FA2073" w:rsidP="00FA2073">
      <w:r w:rsidRPr="00493E29">
        <w:rPr>
          <w:b/>
        </w:rPr>
        <w:t>Issue</w:t>
      </w:r>
      <w:r w:rsidRPr="00493E29">
        <w:t xml:space="preserve">: </w:t>
      </w:r>
      <w:r w:rsidR="00493E29">
        <w:t>Admin profile should not be able to save changes to existing employee profile is email field is empty.</w:t>
      </w:r>
    </w:p>
    <w:p w:rsidR="00FA2073" w:rsidRPr="00493E29" w:rsidRDefault="00493E29">
      <w:r>
        <w:rPr>
          <w:b/>
        </w:rPr>
        <w:t>Bug report:</w:t>
      </w:r>
      <w:r>
        <w:t xml:space="preserve"> </w:t>
      </w:r>
      <w:r w:rsidR="005E0BBA" w:rsidRPr="005E0BBA">
        <w:t>https://ufile.io/lqguabpo</w:t>
      </w:r>
      <w:bookmarkStart w:id="0" w:name="_GoBack"/>
      <w:bookmarkEnd w:id="0"/>
    </w:p>
    <w:sectPr w:rsidR="00FA2073" w:rsidRPr="00493E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29"/>
    <w:rsid w:val="001A0B90"/>
    <w:rsid w:val="00356899"/>
    <w:rsid w:val="003D637C"/>
    <w:rsid w:val="00493E29"/>
    <w:rsid w:val="005E0BBA"/>
    <w:rsid w:val="006E3994"/>
    <w:rsid w:val="00BE08B6"/>
    <w:rsid w:val="00EA0874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FBDB8-B788-4EBA-B1FE-7FA5EBE2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2022-06-28T11:24:00Z</dcterms:created>
  <dcterms:modified xsi:type="dcterms:W3CDTF">2022-07-10T10:59:00Z</dcterms:modified>
</cp:coreProperties>
</file>
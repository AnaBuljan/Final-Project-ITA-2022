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B45E45" w:rsidRDefault="00C13F02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7.2</w:t>
      </w:r>
      <w:bookmarkStart w:id="0" w:name="_GoBack"/>
      <w:bookmarkEnd w:id="0"/>
      <w:r w:rsidR="00B45E45" w:rsidRPr="00B45E45">
        <w:rPr>
          <w:b/>
          <w:sz w:val="28"/>
          <w:szCs w:val="28"/>
        </w:rPr>
        <w:t>.1</w:t>
      </w:r>
      <w:r w:rsidR="00FA2073" w:rsidRPr="00B45E45">
        <w:rPr>
          <w:b/>
          <w:sz w:val="28"/>
          <w:szCs w:val="28"/>
        </w:rPr>
        <w:t xml:space="preserve"> </w:t>
      </w:r>
    </w:p>
    <w:p w:rsidR="00FA2073" w:rsidRPr="00B45E45" w:rsidRDefault="00FA2073" w:rsidP="00FA2073">
      <w:pPr>
        <w:rPr>
          <w:sz w:val="28"/>
          <w:szCs w:val="28"/>
        </w:rPr>
      </w:pPr>
    </w:p>
    <w:p w:rsidR="00FA2073" w:rsidRPr="00B45E45" w:rsidRDefault="00FA2073" w:rsidP="00B45E45">
      <w:r w:rsidRPr="00B45E45">
        <w:rPr>
          <w:b/>
        </w:rPr>
        <w:t>Description</w:t>
      </w:r>
      <w:r w:rsidRPr="00B45E45">
        <w:t>:</w:t>
      </w:r>
      <w:r w:rsidR="00B45E45" w:rsidRPr="00B45E45">
        <w:t xml:space="preserve"> </w:t>
      </w:r>
      <w:r w:rsidR="00B45E45" w:rsidRPr="00B358C0">
        <w:t xml:space="preserve">Testing whether admin profile can add new </w:t>
      </w:r>
      <w:r w:rsidR="00B45E45">
        <w:t>office</w:t>
      </w:r>
      <w:r w:rsidR="00B45E45" w:rsidRPr="00B358C0">
        <w:t xml:space="preserve"> in website section</w:t>
      </w:r>
      <w:r w:rsidR="00B45E45">
        <w:t xml:space="preserve"> ‘</w:t>
      </w:r>
      <w:proofErr w:type="spellStart"/>
      <w:r w:rsidR="00B45E45">
        <w:t>Kancelarija</w:t>
      </w:r>
      <w:proofErr w:type="spellEnd"/>
      <w:r w:rsidR="00B45E45">
        <w:t>/</w:t>
      </w:r>
      <w:proofErr w:type="spellStart"/>
      <w:r w:rsidR="00B45E45">
        <w:t>Organizaciona</w:t>
      </w:r>
      <w:proofErr w:type="spellEnd"/>
      <w:r w:rsidR="00B45E45">
        <w:t xml:space="preserve"> </w:t>
      </w:r>
      <w:proofErr w:type="spellStart"/>
      <w:r w:rsidR="00B45E45">
        <w:t>jedinica</w:t>
      </w:r>
      <w:proofErr w:type="spellEnd"/>
      <w:r w:rsidR="00B45E45">
        <w:t xml:space="preserve">’. </w:t>
      </w:r>
    </w:p>
    <w:p w:rsidR="00FA2073" w:rsidRDefault="00FA2073" w:rsidP="00FA2073">
      <w:r w:rsidRPr="00B45E45">
        <w:rPr>
          <w:b/>
        </w:rPr>
        <w:t>Steps</w:t>
      </w:r>
      <w:r w:rsidRPr="00B45E45">
        <w:t>:</w:t>
      </w:r>
    </w:p>
    <w:p w:rsidR="00B45E45" w:rsidRDefault="00B45E45" w:rsidP="00B45E45">
      <w:r>
        <w:t>1. Login using correct username and password of admin profile</w:t>
      </w:r>
    </w:p>
    <w:p w:rsidR="00B45E45" w:rsidRDefault="00B45E45" w:rsidP="00B45E45">
      <w:r>
        <w:t>2. Click button ‘</w:t>
      </w:r>
      <w:proofErr w:type="spellStart"/>
      <w:r>
        <w:t>Prijava</w:t>
      </w:r>
      <w:proofErr w:type="spellEnd"/>
      <w:r>
        <w:t>’</w:t>
      </w:r>
    </w:p>
    <w:p w:rsidR="00B45E45" w:rsidRDefault="00B45E45" w:rsidP="00B45E45">
      <w:r>
        <w:t>3. Go to website section ‘</w:t>
      </w: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B45E45" w:rsidRDefault="00B45E45" w:rsidP="00B45E45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>’</w:t>
      </w:r>
    </w:p>
    <w:p w:rsidR="00B45E45" w:rsidRDefault="00B45E45" w:rsidP="00B45E45">
      <w:r>
        <w:t>5. Enter new office into field ‘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>’</w:t>
      </w:r>
    </w:p>
    <w:p w:rsidR="00B45E45" w:rsidRPr="00B45E45" w:rsidRDefault="00B45E45" w:rsidP="00B45E45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B45E45" w:rsidRDefault="00FA2073" w:rsidP="00FA2073">
      <w:r w:rsidRPr="00B45E45">
        <w:rPr>
          <w:b/>
        </w:rPr>
        <w:t>Actual result</w:t>
      </w:r>
      <w:r w:rsidRPr="00B45E45">
        <w:t xml:space="preserve">: </w:t>
      </w:r>
      <w:r w:rsidR="00B45E45">
        <w:t xml:space="preserve">Admin can successfully add new office number to list of offices. </w:t>
      </w:r>
    </w:p>
    <w:p w:rsidR="00FA2073" w:rsidRPr="00B45E45" w:rsidRDefault="00FA2073" w:rsidP="00FA2073">
      <w:r w:rsidRPr="00B45E45">
        <w:rPr>
          <w:b/>
        </w:rPr>
        <w:t>Expected result</w:t>
      </w:r>
      <w:r w:rsidRPr="00B45E45">
        <w:t>:</w:t>
      </w:r>
      <w:r w:rsidR="00B45E45">
        <w:t xml:space="preserve"> Admin can add new office number to list of offices. </w:t>
      </w:r>
    </w:p>
    <w:p w:rsidR="00FA2073" w:rsidRPr="00B45E45" w:rsidRDefault="00FA2073" w:rsidP="00FA2073">
      <w:pPr>
        <w:rPr>
          <w:b/>
          <w:color w:val="538135" w:themeColor="accent6" w:themeShade="BF"/>
        </w:rPr>
      </w:pPr>
      <w:r w:rsidRPr="00B45E45">
        <w:rPr>
          <w:b/>
        </w:rPr>
        <w:t>Testing status</w:t>
      </w:r>
      <w:r w:rsidRPr="00B45E45">
        <w:t>:</w:t>
      </w:r>
      <w:r w:rsidR="00B45E45">
        <w:t xml:space="preserve"> </w:t>
      </w:r>
      <w:r w:rsidR="00B45E45">
        <w:rPr>
          <w:b/>
          <w:color w:val="538135" w:themeColor="accent6" w:themeShade="BF"/>
        </w:rPr>
        <w:t>PASS</w:t>
      </w:r>
    </w:p>
    <w:p w:rsidR="00FA2073" w:rsidRPr="00B45E45" w:rsidRDefault="00FA2073"/>
    <w:sectPr w:rsidR="00FA2073" w:rsidRPr="00B45E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45"/>
    <w:rsid w:val="001A0B90"/>
    <w:rsid w:val="00356899"/>
    <w:rsid w:val="006E3994"/>
    <w:rsid w:val="00B45E45"/>
    <w:rsid w:val="00BE08B6"/>
    <w:rsid w:val="00C13F02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13B5"/>
  <w15:chartTrackingRefBased/>
  <w15:docId w15:val="{4B2D6D0C-7236-4407-AC9D-2E3EF6E7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2022-07-04T14:41:00Z</dcterms:created>
  <dcterms:modified xsi:type="dcterms:W3CDTF">2022-07-06T11:18:00Z</dcterms:modified>
</cp:coreProperties>
</file>
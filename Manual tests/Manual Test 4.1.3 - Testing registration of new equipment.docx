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C72587" w:rsidRDefault="00C72587" w:rsidP="00FA2073">
      <w:pPr>
        <w:rPr>
          <w:b/>
          <w:sz w:val="28"/>
          <w:szCs w:val="28"/>
        </w:rPr>
      </w:pPr>
      <w:r w:rsidRPr="00C72587">
        <w:rPr>
          <w:b/>
          <w:sz w:val="28"/>
          <w:szCs w:val="28"/>
        </w:rPr>
        <w:t>Manual Test 4.1.3</w:t>
      </w:r>
      <w:r w:rsidR="00FA2073" w:rsidRPr="00C72587">
        <w:rPr>
          <w:b/>
          <w:sz w:val="28"/>
          <w:szCs w:val="28"/>
        </w:rPr>
        <w:t xml:space="preserve"> </w:t>
      </w:r>
    </w:p>
    <w:p w:rsidR="00FA2073" w:rsidRPr="00C72587" w:rsidRDefault="00FA2073" w:rsidP="00FA2073">
      <w:pPr>
        <w:rPr>
          <w:sz w:val="28"/>
          <w:szCs w:val="28"/>
        </w:rPr>
      </w:pPr>
    </w:p>
    <w:p w:rsidR="00FA2073" w:rsidRPr="00C72587" w:rsidRDefault="00FA2073" w:rsidP="00C72587">
      <w:r w:rsidRPr="00C72587">
        <w:rPr>
          <w:b/>
        </w:rPr>
        <w:t>Description</w:t>
      </w:r>
      <w:r w:rsidRPr="00C72587">
        <w:t>:</w:t>
      </w:r>
      <w:r w:rsidR="00C72587" w:rsidRPr="00C72587">
        <w:t xml:space="preserve"> Testing whether new equipment can be registered if field ‘</w:t>
      </w:r>
      <w:proofErr w:type="spellStart"/>
      <w:r w:rsidR="00C72587" w:rsidRPr="00C72587">
        <w:t>Odaberite</w:t>
      </w:r>
      <w:proofErr w:type="spellEnd"/>
      <w:r w:rsidR="00C72587" w:rsidRPr="00C72587">
        <w:t xml:space="preserve"> </w:t>
      </w:r>
      <w:proofErr w:type="spellStart"/>
      <w:r w:rsidR="00C72587">
        <w:t>proizvodjaca</w:t>
      </w:r>
      <w:proofErr w:type="spellEnd"/>
      <w:r w:rsidR="00C72587" w:rsidRPr="00C72587">
        <w:t xml:space="preserve"> </w:t>
      </w:r>
      <w:proofErr w:type="spellStart"/>
      <w:r w:rsidR="00C72587" w:rsidRPr="00C72587">
        <w:t>opreme</w:t>
      </w:r>
      <w:proofErr w:type="spellEnd"/>
      <w:r w:rsidR="00C72587" w:rsidRPr="00C72587">
        <w:t>’</w:t>
      </w:r>
      <w:r w:rsidR="00C72587">
        <w:t xml:space="preserve"> for choosing brand</w:t>
      </w:r>
      <w:r w:rsidR="00C72587" w:rsidRPr="00C72587">
        <w:t xml:space="preserve"> of equipment is left empty.</w:t>
      </w:r>
    </w:p>
    <w:p w:rsidR="00FA2073" w:rsidRDefault="00FA2073" w:rsidP="00FA2073">
      <w:r w:rsidRPr="00C72587">
        <w:rPr>
          <w:b/>
        </w:rPr>
        <w:t>Steps</w:t>
      </w:r>
      <w:r w:rsidRPr="00C72587">
        <w:t>:</w:t>
      </w:r>
    </w:p>
    <w:p w:rsidR="00C72587" w:rsidRPr="00A76785" w:rsidRDefault="00C72587" w:rsidP="00C72587">
      <w:r w:rsidRPr="00A76785">
        <w:t xml:space="preserve">1. Login using correct username and password of admin profile </w:t>
      </w:r>
    </w:p>
    <w:p w:rsidR="00C72587" w:rsidRDefault="00C72587" w:rsidP="00C72587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C72587" w:rsidRDefault="00C72587" w:rsidP="00C72587">
      <w:r>
        <w:t>3. Leave field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’ for brand of equipment empty </w:t>
      </w:r>
    </w:p>
    <w:p w:rsidR="00C72587" w:rsidRDefault="00C72587" w:rsidP="00C72587">
      <w:r>
        <w:t>4.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enter inventory number</w:t>
      </w:r>
      <w:r w:rsidR="00877772">
        <w:t xml:space="preserve"> into ‘</w:t>
      </w:r>
      <w:proofErr w:type="spellStart"/>
      <w:r w:rsidR="00877772">
        <w:t>Inventurni</w:t>
      </w:r>
      <w:proofErr w:type="spellEnd"/>
      <w:r w:rsidR="00877772">
        <w:t xml:space="preserve"> </w:t>
      </w:r>
      <w:proofErr w:type="spellStart"/>
      <w:r w:rsidR="00877772">
        <w:t>broj</w:t>
      </w:r>
      <w:proofErr w:type="spellEnd"/>
      <w:r w:rsidR="00877772">
        <w:t>’ field</w:t>
      </w:r>
      <w:r>
        <w:t xml:space="preserve"> and serial number</w:t>
      </w:r>
      <w:r w:rsidR="00877772">
        <w:t xml:space="preserve"> </w:t>
      </w:r>
      <w:bookmarkStart w:id="0" w:name="_GoBack"/>
      <w:bookmarkEnd w:id="0"/>
      <w:r w:rsidR="00877772">
        <w:t>into ‘</w:t>
      </w:r>
      <w:proofErr w:type="spellStart"/>
      <w:r w:rsidR="00877772">
        <w:t>Serijski</w:t>
      </w:r>
      <w:proofErr w:type="spellEnd"/>
      <w:r w:rsidR="00877772">
        <w:t xml:space="preserve"> </w:t>
      </w:r>
      <w:proofErr w:type="spellStart"/>
      <w:r w:rsidR="00877772">
        <w:t>broj</w:t>
      </w:r>
      <w:proofErr w:type="spellEnd"/>
      <w:r w:rsidR="00877772">
        <w:t>’ field</w:t>
      </w:r>
    </w:p>
    <w:p w:rsidR="00C72587" w:rsidRPr="00C72587" w:rsidRDefault="00C72587" w:rsidP="00C72587"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Pr="00C72587" w:rsidRDefault="00FA2073" w:rsidP="00FA2073">
      <w:r w:rsidRPr="00C72587">
        <w:rPr>
          <w:b/>
        </w:rPr>
        <w:t>Actual result</w:t>
      </w:r>
      <w:r w:rsidRPr="00C72587">
        <w:t xml:space="preserve">: </w:t>
      </w:r>
      <w:r w:rsidR="00C72587">
        <w:t>Admin profile cannot register new equipment if field ‘</w:t>
      </w:r>
      <w:proofErr w:type="spellStart"/>
      <w:r w:rsidR="00C72587">
        <w:t>Odaberite</w:t>
      </w:r>
      <w:proofErr w:type="spellEnd"/>
      <w:r w:rsidR="00C72587">
        <w:t xml:space="preserve"> </w:t>
      </w:r>
      <w:proofErr w:type="spellStart"/>
      <w:r w:rsidR="00C72587">
        <w:t>proizvodjaca</w:t>
      </w:r>
      <w:proofErr w:type="spellEnd"/>
      <w:r w:rsidR="00C72587">
        <w:t xml:space="preserve"> </w:t>
      </w:r>
      <w:proofErr w:type="spellStart"/>
      <w:r w:rsidR="00C72587">
        <w:t>opreme</w:t>
      </w:r>
      <w:proofErr w:type="spellEnd"/>
      <w:r w:rsidR="00C72587">
        <w:t>’ for brand of equipment is left empty.</w:t>
      </w:r>
    </w:p>
    <w:p w:rsidR="00FA2073" w:rsidRPr="00C72587" w:rsidRDefault="00FA2073" w:rsidP="00FA2073">
      <w:r w:rsidRPr="00C72587">
        <w:rPr>
          <w:b/>
        </w:rPr>
        <w:t>Expected result</w:t>
      </w:r>
      <w:r w:rsidRPr="00C72587">
        <w:t>:</w:t>
      </w:r>
      <w:r w:rsidR="00C72587">
        <w:t xml:space="preserve"> Admin profile cannot register new equipment if brand of equipment is not chosen.</w:t>
      </w:r>
    </w:p>
    <w:p w:rsidR="00FA2073" w:rsidRPr="00C72587" w:rsidRDefault="00FA2073" w:rsidP="00FA2073">
      <w:pPr>
        <w:rPr>
          <w:b/>
          <w:color w:val="538135" w:themeColor="accent6" w:themeShade="BF"/>
        </w:rPr>
      </w:pPr>
      <w:r w:rsidRPr="00C72587">
        <w:rPr>
          <w:b/>
        </w:rPr>
        <w:t>Testing status</w:t>
      </w:r>
      <w:r w:rsidRPr="00C72587">
        <w:t>:</w:t>
      </w:r>
      <w:r w:rsidR="00C72587">
        <w:t xml:space="preserve"> </w:t>
      </w:r>
      <w:r w:rsidR="00C72587">
        <w:rPr>
          <w:b/>
          <w:color w:val="538135" w:themeColor="accent6" w:themeShade="BF"/>
        </w:rPr>
        <w:t>PASS</w:t>
      </w:r>
    </w:p>
    <w:p w:rsidR="00FA2073" w:rsidRPr="00C72587" w:rsidRDefault="00FA2073"/>
    <w:sectPr w:rsidR="00FA2073" w:rsidRPr="00C725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87"/>
    <w:rsid w:val="001A0B90"/>
    <w:rsid w:val="00356899"/>
    <w:rsid w:val="006E3994"/>
    <w:rsid w:val="00877772"/>
    <w:rsid w:val="00BE08B6"/>
    <w:rsid w:val="00C7258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5B3A"/>
  <w15:chartTrackingRefBased/>
  <w15:docId w15:val="{925E44AD-E4F0-4BF9-AC01-29CC614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2022-06-28T11:58:00Z</dcterms:created>
  <dcterms:modified xsi:type="dcterms:W3CDTF">2022-06-28T12:13:00Z</dcterms:modified>
</cp:coreProperties>
</file>
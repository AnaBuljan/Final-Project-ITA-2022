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2A7AE4" w:rsidRDefault="00B56790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3.6.4</w:t>
      </w:r>
      <w:r w:rsidR="00FA2073" w:rsidRPr="002A7AE4">
        <w:rPr>
          <w:b/>
          <w:sz w:val="28"/>
          <w:szCs w:val="28"/>
        </w:rPr>
        <w:t xml:space="preserve"> </w:t>
      </w:r>
    </w:p>
    <w:p w:rsidR="00FA2073" w:rsidRPr="002A7AE4" w:rsidRDefault="00FA2073" w:rsidP="00FA2073">
      <w:pPr>
        <w:rPr>
          <w:sz w:val="28"/>
          <w:szCs w:val="28"/>
        </w:rPr>
      </w:pPr>
    </w:p>
    <w:p w:rsidR="00FA2073" w:rsidRPr="002A7AE4" w:rsidRDefault="00FA2073" w:rsidP="002A7AE4">
      <w:r w:rsidRPr="002A7AE4">
        <w:rPr>
          <w:b/>
        </w:rPr>
        <w:t>Description</w:t>
      </w:r>
      <w:r w:rsidRPr="002A7AE4">
        <w:t>:</w:t>
      </w:r>
      <w:r w:rsidR="002A7AE4" w:rsidRPr="002A7AE4">
        <w:t xml:space="preserve"> </w:t>
      </w:r>
      <w:r w:rsidR="002A7AE4" w:rsidRPr="00000083">
        <w:t xml:space="preserve">Testing whether admin profile can </w:t>
      </w:r>
      <w:r w:rsidR="002A7AE4">
        <w:t xml:space="preserve">print report on equipment commissioned to an </w:t>
      </w:r>
      <w:r w:rsidR="002A7AE4" w:rsidRPr="00000083">
        <w:t>employee in website section '</w:t>
      </w:r>
      <w:proofErr w:type="spellStart"/>
      <w:r w:rsidR="002A7AE4" w:rsidRPr="00000083">
        <w:t>Zaposleni</w:t>
      </w:r>
      <w:proofErr w:type="spellEnd"/>
      <w:r w:rsidR="002A7AE4" w:rsidRPr="00000083">
        <w:t xml:space="preserve"> – </w:t>
      </w:r>
      <w:proofErr w:type="spellStart"/>
      <w:r w:rsidR="002A7AE4" w:rsidRPr="00000083">
        <w:t>Zaduzivanje</w:t>
      </w:r>
      <w:proofErr w:type="spellEnd"/>
      <w:r w:rsidR="002A7AE4" w:rsidRPr="00000083">
        <w:t>/</w:t>
      </w:r>
      <w:proofErr w:type="spellStart"/>
      <w:r w:rsidR="002A7AE4" w:rsidRPr="00000083">
        <w:t>Razduzivanje</w:t>
      </w:r>
      <w:proofErr w:type="spellEnd"/>
      <w:r w:rsidR="002A7AE4" w:rsidRPr="00000083">
        <w:t>'.</w:t>
      </w:r>
    </w:p>
    <w:p w:rsidR="00FA2073" w:rsidRDefault="00FA2073" w:rsidP="00FA2073">
      <w:r w:rsidRPr="002A7AE4">
        <w:rPr>
          <w:b/>
        </w:rPr>
        <w:t>Steps</w:t>
      </w:r>
      <w:r w:rsidRPr="002A7AE4">
        <w:t>:</w:t>
      </w:r>
    </w:p>
    <w:p w:rsidR="002A7AE4" w:rsidRDefault="002A7AE4" w:rsidP="002A7AE4">
      <w:r>
        <w:t>1. Login using correct username and password of admin profile</w:t>
      </w:r>
    </w:p>
    <w:p w:rsidR="002A7AE4" w:rsidRDefault="002A7AE4" w:rsidP="002A7AE4">
      <w:r>
        <w:t>2. Select one employee from list of employees in website section ‘</w:t>
      </w:r>
      <w:proofErr w:type="spellStart"/>
      <w:r>
        <w:t>Zaposleni</w:t>
      </w:r>
      <w:proofErr w:type="spellEnd"/>
      <w:r>
        <w:t xml:space="preserve"> – 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>’</w:t>
      </w:r>
    </w:p>
    <w:p w:rsidR="002A7AE4" w:rsidRDefault="002A7AE4" w:rsidP="002A7AE4">
      <w:r>
        <w:t>3. Click button ‘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2A7AE4" w:rsidRDefault="002A7AE4" w:rsidP="002A7AE4">
      <w:r>
        <w:t>4. Choose one piece of equipment from list ‘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zaduzio</w:t>
      </w:r>
      <w:proofErr w:type="spellEnd"/>
      <w:r>
        <w:t>’</w:t>
      </w:r>
    </w:p>
    <w:p w:rsidR="002A7AE4" w:rsidRPr="002A7AE4" w:rsidRDefault="002A7AE4" w:rsidP="002A7AE4">
      <w:r>
        <w:t>5. Click button ‘</w:t>
      </w:r>
      <w:proofErr w:type="spellStart"/>
      <w:r>
        <w:t>Stampaj</w:t>
      </w:r>
      <w:proofErr w:type="spellEnd"/>
      <w:r>
        <w:t xml:space="preserve"> revers </w:t>
      </w:r>
      <w:proofErr w:type="spellStart"/>
      <w:r>
        <w:t>zaduzenja</w:t>
      </w:r>
      <w:proofErr w:type="spellEnd"/>
      <w:r>
        <w:t>’</w:t>
      </w:r>
    </w:p>
    <w:p w:rsidR="00FA2073" w:rsidRPr="002A7AE4" w:rsidRDefault="00FA2073" w:rsidP="00FA2073">
      <w:r w:rsidRPr="002A7AE4">
        <w:rPr>
          <w:b/>
        </w:rPr>
        <w:t>Actual result</w:t>
      </w:r>
      <w:r w:rsidRPr="002A7AE4">
        <w:t xml:space="preserve">: </w:t>
      </w:r>
      <w:r w:rsidR="002A7AE4">
        <w:t xml:space="preserve">Admin cannot see report on equipment commissioned to an employee and it cannot be printed. </w:t>
      </w:r>
    </w:p>
    <w:p w:rsidR="00FA2073" w:rsidRPr="002A7AE4" w:rsidRDefault="00FA2073" w:rsidP="00FA2073">
      <w:r w:rsidRPr="002A7AE4">
        <w:rPr>
          <w:b/>
        </w:rPr>
        <w:t>Expected result</w:t>
      </w:r>
      <w:r w:rsidRPr="002A7AE4">
        <w:t>:</w:t>
      </w:r>
      <w:r w:rsidR="002A7AE4">
        <w:t xml:space="preserve"> Website opens display of report on commissioned equipment in new tab in a PDF file and ability to print it. </w:t>
      </w:r>
    </w:p>
    <w:p w:rsidR="00FA2073" w:rsidRPr="002A7AE4" w:rsidRDefault="00FA2073" w:rsidP="00FA2073">
      <w:pPr>
        <w:rPr>
          <w:b/>
          <w:color w:val="FF0000"/>
        </w:rPr>
      </w:pPr>
      <w:r w:rsidRPr="002A7AE4">
        <w:rPr>
          <w:b/>
        </w:rPr>
        <w:t>Testing status</w:t>
      </w:r>
      <w:r w:rsidRPr="002A7AE4">
        <w:t>:</w:t>
      </w:r>
      <w:r w:rsidR="002A7AE4">
        <w:t xml:space="preserve"> </w:t>
      </w:r>
      <w:r w:rsidR="002A7AE4">
        <w:rPr>
          <w:b/>
          <w:color w:val="FF0000"/>
        </w:rPr>
        <w:t>FAIL</w:t>
      </w:r>
    </w:p>
    <w:p w:rsidR="00FA2073" w:rsidRDefault="00FA2073" w:rsidP="00FA2073">
      <w:r w:rsidRPr="002A7AE4">
        <w:rPr>
          <w:b/>
        </w:rPr>
        <w:t>Issue</w:t>
      </w:r>
      <w:r w:rsidRPr="002A7AE4">
        <w:t xml:space="preserve">: </w:t>
      </w:r>
      <w:r w:rsidR="002A7AE4">
        <w:t xml:space="preserve">Admin should be able to access the report on commissioned equipment for every employee. </w:t>
      </w:r>
    </w:p>
    <w:p w:rsidR="00FA2073" w:rsidRPr="002A7AE4" w:rsidRDefault="002A7AE4">
      <w:r>
        <w:rPr>
          <w:b/>
        </w:rPr>
        <w:t>Bug report:</w:t>
      </w:r>
      <w:r>
        <w:t xml:space="preserve"> </w:t>
      </w:r>
      <w:r w:rsidR="006C45CE" w:rsidRPr="006C45CE">
        <w:t>https://ufile.io/vq6ch6l8</w:t>
      </w:r>
      <w:bookmarkStart w:id="0" w:name="_GoBack"/>
      <w:bookmarkEnd w:id="0"/>
    </w:p>
    <w:sectPr w:rsidR="00FA2073" w:rsidRPr="002A7A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E4"/>
    <w:rsid w:val="001A0B90"/>
    <w:rsid w:val="002A7AE4"/>
    <w:rsid w:val="00356899"/>
    <w:rsid w:val="006C45CE"/>
    <w:rsid w:val="006E3994"/>
    <w:rsid w:val="00B56790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6D74-6BDE-458C-87E0-5321D5E7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2022-07-06T10:44:00Z</dcterms:created>
  <dcterms:modified xsi:type="dcterms:W3CDTF">2022-07-10T11:00:00Z</dcterms:modified>
</cp:coreProperties>
</file>
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951016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1.2.8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951016">
        <w:rPr>
          <w:lang w:val="hr-BA"/>
        </w:rPr>
        <w:t xml:space="preserve"> </w:t>
      </w:r>
      <w:r w:rsidR="00951016" w:rsidRPr="00650FBE">
        <w:t xml:space="preserve">Logging into website using user profile to determine whether user </w:t>
      </w:r>
      <w:r w:rsidR="00B90C59">
        <w:t xml:space="preserve">profile has access to reports on equipment assigned to organization units.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B90C59" w:rsidRDefault="00B90C59" w:rsidP="00FA2073">
      <w:pPr>
        <w:rPr>
          <w:lang w:val="hr-BA"/>
        </w:rPr>
      </w:pPr>
      <w:r>
        <w:rPr>
          <w:lang w:val="hr-BA"/>
        </w:rPr>
        <w:t xml:space="preserve">1. Login using correct username and password </w:t>
      </w:r>
    </w:p>
    <w:p w:rsidR="00B90C59" w:rsidRDefault="00B90C59" w:rsidP="00FA2073">
      <w:pPr>
        <w:rPr>
          <w:lang w:val="hr-BA"/>
        </w:rPr>
      </w:pPr>
      <w:r>
        <w:rPr>
          <w:lang w:val="hr-BA"/>
        </w:rPr>
        <w:t>2. Click button 'Prijava'</w:t>
      </w:r>
    </w:p>
    <w:p w:rsidR="00B90C59" w:rsidRDefault="00B90C59" w:rsidP="00FA2073">
      <w:pPr>
        <w:rPr>
          <w:lang w:val="hr-BA"/>
        </w:rPr>
      </w:pPr>
      <w:r>
        <w:rPr>
          <w:lang w:val="hr-BA"/>
        </w:rPr>
        <w:t>3. Go to website section 'Izvjestaji'</w:t>
      </w:r>
    </w:p>
    <w:p w:rsidR="00B90C59" w:rsidRDefault="00B90C59" w:rsidP="00FA2073">
      <w:pPr>
        <w:rPr>
          <w:lang w:val="hr-BA"/>
        </w:rPr>
      </w:pPr>
      <w:r>
        <w:rPr>
          <w:lang w:val="hr-BA"/>
        </w:rPr>
        <w:t>4. Choose organization unit in the dropdown menu</w:t>
      </w:r>
    </w:p>
    <w:p w:rsidR="00B90C59" w:rsidRDefault="00B90C59" w:rsidP="00FA2073">
      <w:pPr>
        <w:rPr>
          <w:lang w:val="hr-BA"/>
        </w:rPr>
      </w:pPr>
      <w:r>
        <w:rPr>
          <w:lang w:val="hr-BA"/>
        </w:rPr>
        <w:t>5. Click button 'Izvjestaj po organizacionim jedinicama'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336CDF">
        <w:rPr>
          <w:lang w:val="hr-BA"/>
        </w:rPr>
        <w:t>Website does not display reports</w:t>
      </w:r>
      <w:r w:rsidR="00B1308A">
        <w:rPr>
          <w:lang w:val="hr-BA"/>
        </w:rPr>
        <w:t xml:space="preserve"> on organization units</w:t>
      </w:r>
      <w:r w:rsidR="00336CDF">
        <w:rPr>
          <w:lang w:val="hr-BA"/>
        </w:rPr>
        <w:t xml:space="preserve"> correctly and opens to an empty tab.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336CDF">
        <w:rPr>
          <w:lang w:val="hr-BA"/>
        </w:rPr>
        <w:t xml:space="preserve"> Website opens report on organization unit in new tab in pdf format. </w:t>
      </w:r>
    </w:p>
    <w:p w:rsidR="00FA2073" w:rsidRPr="00336CDF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336CDF">
        <w:rPr>
          <w:lang w:val="hr-BA"/>
        </w:rPr>
        <w:t xml:space="preserve"> </w:t>
      </w:r>
      <w:r w:rsidR="00336CDF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336CDF">
        <w:rPr>
          <w:lang w:val="hr-BA"/>
        </w:rPr>
        <w:t xml:space="preserve">User should be able to have insight into reports on assgined equipment in organization units. </w:t>
      </w:r>
    </w:p>
    <w:p w:rsidR="00336CDF" w:rsidRPr="00336CDF" w:rsidRDefault="00336CDF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3D1184" w:rsidRPr="003D1184">
        <w:rPr>
          <w:lang w:val="hr-BA"/>
        </w:rPr>
        <w:t>https://ufile.io/6t16pgue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16"/>
    <w:rsid w:val="001A0B90"/>
    <w:rsid w:val="00336CDF"/>
    <w:rsid w:val="00356899"/>
    <w:rsid w:val="003D1184"/>
    <w:rsid w:val="006E3994"/>
    <w:rsid w:val="00951016"/>
    <w:rsid w:val="00B1308A"/>
    <w:rsid w:val="00B90C59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521C5-6C5D-42FB-BFA5-38279DC1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2022-06-24T11:25:00Z</dcterms:created>
  <dcterms:modified xsi:type="dcterms:W3CDTF">2022-07-10T10:52:00Z</dcterms:modified>
</cp:coreProperties>
</file>
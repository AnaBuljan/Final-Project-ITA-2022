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Default="00AA4792" w:rsidP="00FA2073">
      <w:pPr>
        <w:rPr>
          <w:b/>
          <w:sz w:val="28"/>
          <w:szCs w:val="28"/>
          <w:lang w:val="hr-BA"/>
        </w:rPr>
      </w:pPr>
      <w:r>
        <w:rPr>
          <w:b/>
          <w:sz w:val="28"/>
          <w:szCs w:val="28"/>
          <w:lang w:val="hr-BA"/>
        </w:rPr>
        <w:t>Manual Test 4.4.1</w:t>
      </w:r>
      <w:r w:rsidR="00FA2073" w:rsidRPr="006C0106">
        <w:rPr>
          <w:b/>
          <w:sz w:val="28"/>
          <w:szCs w:val="28"/>
          <w:lang w:val="hr-BA"/>
        </w:rPr>
        <w:t xml:space="preserve"> </w:t>
      </w:r>
    </w:p>
    <w:p w:rsidR="00FA2073" w:rsidRPr="006C0106" w:rsidRDefault="00FA2073" w:rsidP="00FA2073">
      <w:pPr>
        <w:rPr>
          <w:sz w:val="28"/>
          <w:szCs w:val="28"/>
          <w:lang w:val="hr-BA"/>
        </w:rPr>
      </w:pPr>
    </w:p>
    <w:p w:rsidR="00FA2073" w:rsidRDefault="00FA2073" w:rsidP="00211204">
      <w:pPr>
        <w:rPr>
          <w:lang w:val="hr-BA"/>
        </w:rPr>
      </w:pPr>
      <w:r w:rsidRPr="006C0106">
        <w:rPr>
          <w:b/>
          <w:lang w:val="hr-BA"/>
        </w:rPr>
        <w:t>Description</w:t>
      </w:r>
      <w:r>
        <w:rPr>
          <w:lang w:val="hr-BA"/>
        </w:rPr>
        <w:t>:</w:t>
      </w:r>
      <w:r w:rsidR="00211204">
        <w:rPr>
          <w:lang w:val="hr-BA"/>
        </w:rPr>
        <w:t xml:space="preserve"> </w:t>
      </w:r>
      <w:r w:rsidR="00211204" w:rsidRPr="004839B3">
        <w:t xml:space="preserve">Testing whether list of </w:t>
      </w:r>
      <w:r w:rsidR="00211204">
        <w:t>registered equipment</w:t>
      </w:r>
      <w:r w:rsidR="00211204" w:rsidRPr="004839B3">
        <w:t xml:space="preserve"> can be </w:t>
      </w:r>
      <w:r w:rsidR="00211204">
        <w:t>operated properly by clicking the next and back buttons to move through all pages and back.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Steps</w:t>
      </w:r>
      <w:r>
        <w:rPr>
          <w:lang w:val="hr-BA"/>
        </w:rPr>
        <w:t>:</w:t>
      </w:r>
      <w:r w:rsidR="00211204">
        <w:rPr>
          <w:lang w:val="hr-BA"/>
        </w:rPr>
        <w:t xml:space="preserve"> </w:t>
      </w:r>
    </w:p>
    <w:p w:rsidR="00211204" w:rsidRPr="007A329E" w:rsidRDefault="00211204" w:rsidP="00211204">
      <w:r w:rsidRPr="007A329E">
        <w:t>1. Login using correct username and password of admin profile</w:t>
      </w:r>
    </w:p>
    <w:p w:rsidR="00211204" w:rsidRDefault="00211204" w:rsidP="00211204">
      <w:r w:rsidRPr="007A329E">
        <w:t>2. Click button ‘</w:t>
      </w:r>
      <w:proofErr w:type="spellStart"/>
      <w:r w:rsidRPr="007A329E">
        <w:t>Prijava</w:t>
      </w:r>
      <w:proofErr w:type="spellEnd"/>
      <w:r w:rsidRPr="007A329E">
        <w:t>’</w:t>
      </w:r>
    </w:p>
    <w:p w:rsidR="00211204" w:rsidRDefault="00211204" w:rsidP="00211204">
      <w:r>
        <w:t>3. Switch to website section dedicated to equipment management ‘</w:t>
      </w:r>
      <w:proofErr w:type="spellStart"/>
      <w:r>
        <w:t>Oprema</w:t>
      </w:r>
      <w:proofErr w:type="spellEnd"/>
      <w:r>
        <w:t>’</w:t>
      </w:r>
    </w:p>
    <w:p w:rsidR="00211204" w:rsidRDefault="00211204" w:rsidP="00211204">
      <w:r>
        <w:t>4. Scroll to second half of website section ‘</w:t>
      </w:r>
      <w:proofErr w:type="spellStart"/>
      <w:r>
        <w:t>Oprema</w:t>
      </w:r>
      <w:proofErr w:type="spellEnd"/>
      <w:r>
        <w:t>’</w:t>
      </w:r>
    </w:p>
    <w:p w:rsidR="00211204" w:rsidRDefault="00211204" w:rsidP="00211204">
      <w:r>
        <w:t xml:space="preserve">5. Click next button ‘&gt;’ to move through all pages of the list </w:t>
      </w:r>
    </w:p>
    <w:p w:rsidR="00211204" w:rsidRDefault="0077567D" w:rsidP="00211204">
      <w:pPr>
        <w:rPr>
          <w:lang w:val="hr-BA"/>
        </w:rPr>
      </w:pPr>
      <w:r>
        <w:t>6</w:t>
      </w:r>
      <w:bookmarkStart w:id="0" w:name="_GoBack"/>
      <w:bookmarkEnd w:id="0"/>
      <w:r w:rsidR="00211204">
        <w:t>. Click back button ‘&lt;’ to move back through all pages of the list</w:t>
      </w:r>
    </w:p>
    <w:p w:rsidR="00FA2073" w:rsidRDefault="00FA2073" w:rsidP="00211204">
      <w:pPr>
        <w:rPr>
          <w:lang w:val="hr-BA"/>
        </w:rPr>
      </w:pPr>
      <w:r>
        <w:rPr>
          <w:b/>
          <w:lang w:val="hr-BA"/>
        </w:rPr>
        <w:t>Actual result</w:t>
      </w:r>
      <w:r>
        <w:rPr>
          <w:lang w:val="hr-BA"/>
        </w:rPr>
        <w:t xml:space="preserve">: </w:t>
      </w:r>
      <w:r w:rsidR="00211204">
        <w:t>Equipment list can be browsed through by using next and back buttons.</w:t>
      </w:r>
    </w:p>
    <w:p w:rsidR="00FA2073" w:rsidRDefault="00FA2073" w:rsidP="00211204">
      <w:pPr>
        <w:rPr>
          <w:lang w:val="hr-BA"/>
        </w:rPr>
      </w:pPr>
      <w:r>
        <w:rPr>
          <w:b/>
          <w:lang w:val="hr-BA"/>
        </w:rPr>
        <w:t>Expected result</w:t>
      </w:r>
      <w:r>
        <w:rPr>
          <w:lang w:val="hr-BA"/>
        </w:rPr>
        <w:t>:</w:t>
      </w:r>
      <w:r w:rsidR="00211204">
        <w:rPr>
          <w:lang w:val="hr-BA"/>
        </w:rPr>
        <w:t xml:space="preserve"> </w:t>
      </w:r>
      <w:r w:rsidR="00211204">
        <w:t>User can successfully browse through equipment list by using next and back buttons.</w:t>
      </w:r>
    </w:p>
    <w:p w:rsidR="00FA2073" w:rsidRPr="00211204" w:rsidRDefault="00FA2073" w:rsidP="00FA2073">
      <w:pPr>
        <w:rPr>
          <w:b/>
          <w:color w:val="538135" w:themeColor="accent6" w:themeShade="BF"/>
          <w:lang w:val="hr-BA"/>
        </w:rPr>
      </w:pPr>
      <w:r>
        <w:rPr>
          <w:b/>
          <w:lang w:val="hr-BA"/>
        </w:rPr>
        <w:t>Testing status</w:t>
      </w:r>
      <w:r>
        <w:rPr>
          <w:lang w:val="hr-BA"/>
        </w:rPr>
        <w:t>:</w:t>
      </w:r>
      <w:r w:rsidR="00211204">
        <w:rPr>
          <w:lang w:val="hr-BA"/>
        </w:rPr>
        <w:t xml:space="preserve"> </w:t>
      </w:r>
      <w:r w:rsidR="00211204">
        <w:rPr>
          <w:b/>
          <w:color w:val="538135" w:themeColor="accent6" w:themeShade="BF"/>
          <w:lang w:val="hr-BA"/>
        </w:rPr>
        <w:t>PASS</w:t>
      </w:r>
    </w:p>
    <w:p w:rsidR="00FA2073" w:rsidRPr="00BE08B6" w:rsidRDefault="00FA2073"/>
    <w:sectPr w:rsidR="00FA2073" w:rsidRPr="00BE08B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204"/>
    <w:rsid w:val="001A0B90"/>
    <w:rsid w:val="00211204"/>
    <w:rsid w:val="00356899"/>
    <w:rsid w:val="006E3994"/>
    <w:rsid w:val="0077567D"/>
    <w:rsid w:val="00AA4792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B06A"/>
  <w15:chartTrackingRefBased/>
  <w15:docId w15:val="{46485715-F4CA-4634-8E1F-1EE09D44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4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3</cp:revision>
  <dcterms:created xsi:type="dcterms:W3CDTF">2022-06-30T11:33:00Z</dcterms:created>
  <dcterms:modified xsi:type="dcterms:W3CDTF">2022-07-11T11:28:00Z</dcterms:modified>
</cp:coreProperties>
</file>
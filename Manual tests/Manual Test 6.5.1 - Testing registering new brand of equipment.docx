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46BD3" w:rsidRDefault="00ED66E3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6.5.1</w:t>
      </w:r>
      <w:bookmarkStart w:id="0" w:name="_GoBack"/>
      <w:bookmarkEnd w:id="0"/>
      <w:r w:rsidR="00246BD3" w:rsidRPr="00246BD3">
        <w:rPr>
          <w:b/>
          <w:sz w:val="28"/>
          <w:szCs w:val="28"/>
        </w:rPr>
        <w:t xml:space="preserve"> </w:t>
      </w:r>
      <w:r w:rsidR="00FA2073" w:rsidRPr="00246BD3">
        <w:rPr>
          <w:b/>
          <w:sz w:val="28"/>
          <w:szCs w:val="28"/>
        </w:rPr>
        <w:t xml:space="preserve"> </w:t>
      </w:r>
    </w:p>
    <w:p w:rsidR="00FA2073" w:rsidRPr="00246BD3" w:rsidRDefault="00FA2073" w:rsidP="00FA2073">
      <w:pPr>
        <w:rPr>
          <w:sz w:val="28"/>
          <w:szCs w:val="28"/>
        </w:rPr>
      </w:pPr>
    </w:p>
    <w:p w:rsidR="00FA2073" w:rsidRPr="00246BD3" w:rsidRDefault="00FA2073" w:rsidP="00FA2073">
      <w:r w:rsidRPr="00246BD3">
        <w:rPr>
          <w:b/>
        </w:rPr>
        <w:t>Description</w:t>
      </w:r>
      <w:r w:rsidRPr="00246BD3">
        <w:t>:</w:t>
      </w:r>
      <w:r w:rsidR="00246BD3" w:rsidRPr="00246BD3">
        <w:t xml:space="preserve"> </w:t>
      </w:r>
      <w:r w:rsidR="00246BD3" w:rsidRPr="005E0411">
        <w:t xml:space="preserve">Testing whether admin profile can register new </w:t>
      </w:r>
      <w:r w:rsidR="00246BD3">
        <w:t>brand</w:t>
      </w:r>
      <w:r w:rsidR="00246BD3" w:rsidRPr="005E0411">
        <w:t xml:space="preserve"> of equipment in website section 'Tip/</w:t>
      </w:r>
      <w:proofErr w:type="spellStart"/>
      <w:r w:rsidR="00246BD3" w:rsidRPr="005E0411">
        <w:t>Proizvodjac</w:t>
      </w:r>
      <w:proofErr w:type="spellEnd"/>
      <w:r w:rsidR="00246BD3" w:rsidRPr="005E0411">
        <w:t xml:space="preserve"> </w:t>
      </w:r>
      <w:proofErr w:type="spellStart"/>
      <w:r w:rsidR="00246BD3" w:rsidRPr="005E0411">
        <w:t>opreme</w:t>
      </w:r>
      <w:proofErr w:type="spellEnd"/>
      <w:r w:rsidR="00246BD3" w:rsidRPr="005E0411">
        <w:t>'</w:t>
      </w:r>
      <w:r w:rsidR="00246BD3">
        <w:t xml:space="preserve">. </w:t>
      </w:r>
    </w:p>
    <w:p w:rsidR="00FA2073" w:rsidRDefault="00FA2073" w:rsidP="00FA2073">
      <w:r w:rsidRPr="00246BD3">
        <w:rPr>
          <w:b/>
        </w:rPr>
        <w:t>Steps</w:t>
      </w:r>
      <w:r w:rsidRPr="00246BD3">
        <w:t>:</w:t>
      </w:r>
    </w:p>
    <w:p w:rsidR="00246BD3" w:rsidRDefault="00246BD3" w:rsidP="00246BD3">
      <w:r>
        <w:t>1. Login using correct username and password of admin profile</w:t>
      </w:r>
    </w:p>
    <w:p w:rsidR="00246BD3" w:rsidRDefault="00246BD3" w:rsidP="00246BD3">
      <w:r>
        <w:t>2. Click button ‘</w:t>
      </w:r>
      <w:proofErr w:type="spellStart"/>
      <w:r>
        <w:t>Prijava</w:t>
      </w:r>
      <w:proofErr w:type="spellEnd"/>
      <w:r>
        <w:t>’</w:t>
      </w:r>
    </w:p>
    <w:p w:rsidR="00246BD3" w:rsidRDefault="00246BD3" w:rsidP="00246BD3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246BD3" w:rsidRDefault="00246BD3" w:rsidP="00246BD3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246BD3" w:rsidRDefault="00246BD3" w:rsidP="00246BD3">
      <w:r>
        <w:t>5. Choose field ‘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’ and enter new brand </w:t>
      </w:r>
    </w:p>
    <w:p w:rsidR="00246BD3" w:rsidRPr="00246BD3" w:rsidRDefault="00246BD3" w:rsidP="00246BD3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246BD3" w:rsidRDefault="00FA2073" w:rsidP="00FA2073">
      <w:r w:rsidRPr="00246BD3">
        <w:rPr>
          <w:b/>
        </w:rPr>
        <w:t>Actual result</w:t>
      </w:r>
      <w:r w:rsidRPr="00246BD3">
        <w:t xml:space="preserve">: </w:t>
      </w:r>
      <w:r w:rsidR="00246BD3">
        <w:t xml:space="preserve">Admin profile can register new brand of equipment. </w:t>
      </w:r>
    </w:p>
    <w:p w:rsidR="00FA2073" w:rsidRPr="00246BD3" w:rsidRDefault="00FA2073" w:rsidP="00FA2073">
      <w:r w:rsidRPr="00246BD3">
        <w:rPr>
          <w:b/>
        </w:rPr>
        <w:t>Expected result</w:t>
      </w:r>
      <w:r w:rsidRPr="00246BD3">
        <w:t>:</w:t>
      </w:r>
      <w:r w:rsidR="00246BD3">
        <w:t xml:space="preserve"> Admin profile can successfully register new brand of equipment. </w:t>
      </w:r>
    </w:p>
    <w:p w:rsidR="00FA2073" w:rsidRPr="00246BD3" w:rsidRDefault="00FA2073" w:rsidP="00FA2073">
      <w:pPr>
        <w:rPr>
          <w:b/>
          <w:color w:val="538135" w:themeColor="accent6" w:themeShade="BF"/>
        </w:rPr>
      </w:pPr>
      <w:r w:rsidRPr="00246BD3">
        <w:rPr>
          <w:b/>
        </w:rPr>
        <w:t>Testing status</w:t>
      </w:r>
      <w:r w:rsidRPr="00246BD3">
        <w:t>:</w:t>
      </w:r>
      <w:r w:rsidR="00246BD3">
        <w:t xml:space="preserve"> </w:t>
      </w:r>
      <w:r w:rsidR="00246BD3">
        <w:rPr>
          <w:b/>
          <w:color w:val="538135" w:themeColor="accent6" w:themeShade="BF"/>
        </w:rPr>
        <w:t>PASS</w:t>
      </w:r>
    </w:p>
    <w:p w:rsidR="00FA2073" w:rsidRPr="00246BD3" w:rsidRDefault="00FA2073"/>
    <w:sectPr w:rsidR="00FA2073" w:rsidRPr="00246B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D3"/>
    <w:rsid w:val="001A0B90"/>
    <w:rsid w:val="00246BD3"/>
    <w:rsid w:val="00356899"/>
    <w:rsid w:val="006E3994"/>
    <w:rsid w:val="00BE08B6"/>
    <w:rsid w:val="00ED66E3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8BB9"/>
  <w15:chartTrackingRefBased/>
  <w15:docId w15:val="{6AEC8929-FCB6-4BB7-B0D6-9995C7A2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2022-07-04T12:41:00Z</dcterms:created>
  <dcterms:modified xsi:type="dcterms:W3CDTF">2022-07-06T11:15:00Z</dcterms:modified>
</cp:coreProperties>
</file>
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9C5431" w:rsidRDefault="009C5431" w:rsidP="00FA2073">
      <w:pPr>
        <w:rPr>
          <w:b/>
          <w:sz w:val="28"/>
          <w:szCs w:val="28"/>
        </w:rPr>
      </w:pPr>
      <w:r w:rsidRPr="009C5431">
        <w:rPr>
          <w:b/>
          <w:sz w:val="28"/>
          <w:szCs w:val="28"/>
        </w:rPr>
        <w:t>Manual Test 4.1.6</w:t>
      </w:r>
      <w:r w:rsidR="00FA2073" w:rsidRPr="009C5431">
        <w:rPr>
          <w:b/>
          <w:sz w:val="28"/>
          <w:szCs w:val="28"/>
        </w:rPr>
        <w:t xml:space="preserve"> </w:t>
      </w:r>
    </w:p>
    <w:p w:rsidR="00FA2073" w:rsidRPr="009C5431" w:rsidRDefault="00FA2073" w:rsidP="00FA2073">
      <w:pPr>
        <w:rPr>
          <w:sz w:val="28"/>
          <w:szCs w:val="28"/>
        </w:rPr>
      </w:pPr>
    </w:p>
    <w:p w:rsidR="00FA2073" w:rsidRPr="009C5431" w:rsidRDefault="00FA2073" w:rsidP="00FA2073">
      <w:r w:rsidRPr="009C5431">
        <w:rPr>
          <w:b/>
        </w:rPr>
        <w:t>Description</w:t>
      </w:r>
      <w:r w:rsidRPr="009C5431">
        <w:t>:</w:t>
      </w:r>
      <w:r w:rsidR="00BD57D3">
        <w:t xml:space="preserve"> T</w:t>
      </w:r>
      <w:r w:rsidR="009C5431" w:rsidRPr="009C5431">
        <w:t>esting whether new equipment can be registered if irregular characters (&amp;, @, /, etc.) are entered into field '</w:t>
      </w:r>
      <w:proofErr w:type="spellStart"/>
      <w:r w:rsidR="009C5431" w:rsidRPr="009C5431">
        <w:t>Inventurni</w:t>
      </w:r>
      <w:proofErr w:type="spellEnd"/>
      <w:r w:rsidR="009C5431" w:rsidRPr="009C5431">
        <w:t xml:space="preserve"> </w:t>
      </w:r>
      <w:proofErr w:type="spellStart"/>
      <w:r w:rsidR="009C5431" w:rsidRPr="009C5431">
        <w:t>broj</w:t>
      </w:r>
      <w:proofErr w:type="spellEnd"/>
      <w:r w:rsidR="009C5431" w:rsidRPr="009C5431">
        <w:t xml:space="preserve">' for entering inventory number. </w:t>
      </w:r>
    </w:p>
    <w:p w:rsidR="00FA2073" w:rsidRDefault="00FA2073" w:rsidP="00FA2073">
      <w:r w:rsidRPr="009C5431">
        <w:rPr>
          <w:b/>
        </w:rPr>
        <w:t>Steps</w:t>
      </w:r>
      <w:r w:rsidRPr="009C5431">
        <w:t>:</w:t>
      </w:r>
    </w:p>
    <w:p w:rsidR="009C5431" w:rsidRPr="00A76785" w:rsidRDefault="009C5431" w:rsidP="009C5431">
      <w:r w:rsidRPr="00A76785">
        <w:t xml:space="preserve">1. Login using correct username and password of admin profile </w:t>
      </w:r>
    </w:p>
    <w:p w:rsidR="009C5431" w:rsidRDefault="009C5431" w:rsidP="009C5431">
      <w:r w:rsidRPr="00A76785">
        <w:t>2. Click button '</w:t>
      </w:r>
      <w:proofErr w:type="spellStart"/>
      <w:r w:rsidRPr="00A76785">
        <w:t>Prijava</w:t>
      </w:r>
      <w:proofErr w:type="spellEnd"/>
      <w:r w:rsidRPr="00A76785">
        <w:t>'</w:t>
      </w:r>
    </w:p>
    <w:p w:rsidR="009C5431" w:rsidRDefault="009C5431" w:rsidP="009C5431">
      <w:r>
        <w:t>3. Enter irregular characters into field ‘</w:t>
      </w:r>
      <w:proofErr w:type="spellStart"/>
      <w:r>
        <w:t>Inventurni</w:t>
      </w:r>
      <w:proofErr w:type="spellEnd"/>
      <w:r>
        <w:t xml:space="preserve"> </w:t>
      </w:r>
      <w:proofErr w:type="spellStart"/>
      <w:r>
        <w:t>broj</w:t>
      </w:r>
      <w:proofErr w:type="spellEnd"/>
      <w:r>
        <w:t>’ for inventory number (1@0%)</w:t>
      </w:r>
    </w:p>
    <w:p w:rsidR="009C5431" w:rsidRPr="009C5431" w:rsidRDefault="009C5431" w:rsidP="009C5431">
      <w:r>
        <w:t>4. Choose type of equipment from drop down menu ‘</w:t>
      </w:r>
      <w:proofErr w:type="spellStart"/>
      <w:r>
        <w:t>Odaberite</w:t>
      </w:r>
      <w:proofErr w:type="spellEnd"/>
      <w:r>
        <w:t xml:space="preserve"> tip </w:t>
      </w:r>
      <w:proofErr w:type="spellStart"/>
      <w:r>
        <w:t>opreme</w:t>
      </w:r>
      <w:proofErr w:type="spellEnd"/>
      <w:r>
        <w:t>’, choose brand of equipment from drop down menu ‘</w:t>
      </w:r>
      <w:proofErr w:type="spellStart"/>
      <w:r>
        <w:t>Odaberite</w:t>
      </w:r>
      <w:proofErr w:type="spellEnd"/>
      <w:r>
        <w:t xml:space="preserve"> </w:t>
      </w:r>
      <w:proofErr w:type="spellStart"/>
      <w:r>
        <w:t>proizvodjaca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 and enter serial number into ‘</w:t>
      </w:r>
      <w:proofErr w:type="spellStart"/>
      <w:r>
        <w:t>Serijski</w:t>
      </w:r>
      <w:proofErr w:type="spellEnd"/>
      <w:r>
        <w:t xml:space="preserve"> </w:t>
      </w:r>
      <w:proofErr w:type="spellStart"/>
      <w:r>
        <w:t>broj</w:t>
      </w:r>
      <w:proofErr w:type="spellEnd"/>
      <w:r>
        <w:t>’ field</w:t>
      </w:r>
    </w:p>
    <w:p w:rsidR="00FA2073" w:rsidRPr="009C5431" w:rsidRDefault="00FA2073" w:rsidP="00FA2073">
      <w:r w:rsidRPr="009C5431">
        <w:rPr>
          <w:b/>
        </w:rPr>
        <w:t>Actual result</w:t>
      </w:r>
      <w:r w:rsidRPr="009C5431">
        <w:t xml:space="preserve">: </w:t>
      </w:r>
      <w:r w:rsidR="009C5431">
        <w:t>Admin profile can register new equipment if field ‘</w:t>
      </w:r>
      <w:proofErr w:type="spellStart"/>
      <w:r w:rsidR="009C5431">
        <w:t>Inventurni</w:t>
      </w:r>
      <w:proofErr w:type="spellEnd"/>
      <w:r w:rsidR="009C5431">
        <w:t xml:space="preserve"> </w:t>
      </w:r>
      <w:proofErr w:type="spellStart"/>
      <w:r w:rsidR="009C5431">
        <w:t>broj</w:t>
      </w:r>
      <w:proofErr w:type="spellEnd"/>
      <w:r w:rsidR="009C5431">
        <w:t xml:space="preserve">’ for inventory number has irregular characters in it. </w:t>
      </w:r>
    </w:p>
    <w:p w:rsidR="00FA2073" w:rsidRPr="009C5431" w:rsidRDefault="00FA2073" w:rsidP="00FA2073">
      <w:r w:rsidRPr="009C5431">
        <w:rPr>
          <w:b/>
        </w:rPr>
        <w:t>Expected result</w:t>
      </w:r>
      <w:r w:rsidRPr="009C5431">
        <w:t>:</w:t>
      </w:r>
      <w:r w:rsidR="009C5431">
        <w:t xml:space="preserve"> Admin profile cannot register new equipment if field ‘</w:t>
      </w:r>
      <w:proofErr w:type="spellStart"/>
      <w:r w:rsidR="009C5431">
        <w:t>Inventurni</w:t>
      </w:r>
      <w:proofErr w:type="spellEnd"/>
      <w:r w:rsidR="009C5431">
        <w:t xml:space="preserve"> </w:t>
      </w:r>
      <w:proofErr w:type="spellStart"/>
      <w:r w:rsidR="009C5431">
        <w:t>broj</w:t>
      </w:r>
      <w:proofErr w:type="spellEnd"/>
      <w:r w:rsidR="009C5431">
        <w:t xml:space="preserve">’ contains irregular characters. </w:t>
      </w:r>
    </w:p>
    <w:p w:rsidR="00FA2073" w:rsidRPr="009C5431" w:rsidRDefault="00FA2073" w:rsidP="00FA2073">
      <w:pPr>
        <w:rPr>
          <w:b/>
          <w:color w:val="FF0000"/>
        </w:rPr>
      </w:pPr>
      <w:r w:rsidRPr="009C5431">
        <w:rPr>
          <w:b/>
        </w:rPr>
        <w:t>Testing status</w:t>
      </w:r>
      <w:r w:rsidRPr="009C5431">
        <w:t>:</w:t>
      </w:r>
      <w:r w:rsidR="009C5431">
        <w:t xml:space="preserve"> </w:t>
      </w:r>
      <w:r w:rsidR="009C5431">
        <w:rPr>
          <w:b/>
          <w:color w:val="FF0000"/>
        </w:rPr>
        <w:t>FAIL</w:t>
      </w:r>
    </w:p>
    <w:p w:rsidR="00FA2073" w:rsidRDefault="00FA2073" w:rsidP="00FA2073">
      <w:r w:rsidRPr="009C5431">
        <w:rPr>
          <w:b/>
        </w:rPr>
        <w:t>Issue</w:t>
      </w:r>
      <w:r w:rsidRPr="009C5431">
        <w:t xml:space="preserve">: </w:t>
      </w:r>
      <w:r w:rsidR="009C5431">
        <w:t>Admin profile should not be able to register new equipment with irregular characters in field ‘</w:t>
      </w:r>
      <w:proofErr w:type="spellStart"/>
      <w:r w:rsidR="009C5431">
        <w:t>Inventurni</w:t>
      </w:r>
      <w:proofErr w:type="spellEnd"/>
      <w:r w:rsidR="009C5431">
        <w:t xml:space="preserve"> </w:t>
      </w:r>
      <w:proofErr w:type="spellStart"/>
      <w:r w:rsidR="009C5431">
        <w:t>broj</w:t>
      </w:r>
      <w:proofErr w:type="spellEnd"/>
      <w:r w:rsidR="009C5431">
        <w:t xml:space="preserve">’. </w:t>
      </w:r>
    </w:p>
    <w:p w:rsidR="009C5431" w:rsidRPr="009C5431" w:rsidRDefault="009C5431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9A2679" w:rsidRPr="009A2679">
        <w:t>https://ufile.io/i6kjhpnd</w:t>
      </w:r>
      <w:bookmarkStart w:id="0" w:name="_GoBack"/>
      <w:bookmarkEnd w:id="0"/>
    </w:p>
    <w:p w:rsidR="00FA2073" w:rsidRPr="009C5431" w:rsidRDefault="00FA2073"/>
    <w:sectPr w:rsidR="00FA2073" w:rsidRPr="009C543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31"/>
    <w:rsid w:val="001A0B90"/>
    <w:rsid w:val="00356899"/>
    <w:rsid w:val="006E3994"/>
    <w:rsid w:val="009A2679"/>
    <w:rsid w:val="009C5431"/>
    <w:rsid w:val="00BD57D3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0DAF0-B879-4AF1-BC5B-73DF567B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5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2022-06-28T12:15:00Z</dcterms:created>
  <dcterms:modified xsi:type="dcterms:W3CDTF">2022-07-10T11:01:00Z</dcterms:modified>
</cp:coreProperties>
</file>
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E42A8" w:rsidRDefault="00082D25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6.5</w:t>
      </w:r>
      <w:r w:rsidR="00927EC2">
        <w:rPr>
          <w:b/>
          <w:sz w:val="28"/>
          <w:szCs w:val="28"/>
        </w:rPr>
        <w:t>.2</w:t>
      </w:r>
      <w:r w:rsidR="007E42A8" w:rsidRPr="007E42A8">
        <w:rPr>
          <w:b/>
          <w:sz w:val="28"/>
          <w:szCs w:val="28"/>
        </w:rPr>
        <w:t xml:space="preserve"> </w:t>
      </w:r>
      <w:r w:rsidR="00FA2073" w:rsidRPr="007E42A8">
        <w:rPr>
          <w:b/>
          <w:sz w:val="28"/>
          <w:szCs w:val="28"/>
        </w:rPr>
        <w:t xml:space="preserve"> </w:t>
      </w:r>
    </w:p>
    <w:p w:rsidR="00FA2073" w:rsidRPr="007E42A8" w:rsidRDefault="00FA2073" w:rsidP="00FA2073">
      <w:pPr>
        <w:rPr>
          <w:sz w:val="28"/>
          <w:szCs w:val="28"/>
        </w:rPr>
      </w:pPr>
    </w:p>
    <w:p w:rsidR="00FA2073" w:rsidRPr="007E42A8" w:rsidRDefault="00FA2073" w:rsidP="00FA2073">
      <w:r w:rsidRPr="007E42A8">
        <w:rPr>
          <w:b/>
        </w:rPr>
        <w:t>Description</w:t>
      </w:r>
      <w:r w:rsidRPr="007E42A8">
        <w:t>:</w:t>
      </w:r>
      <w:r w:rsidR="007E42A8" w:rsidRPr="007E42A8">
        <w:t xml:space="preserve"> </w:t>
      </w:r>
      <w:r w:rsidR="007E42A8" w:rsidRPr="00B358C0">
        <w:t xml:space="preserve">Testing whether admin profile can </w:t>
      </w:r>
      <w:r w:rsidR="007E42A8">
        <w:t>register new brand</w:t>
      </w:r>
      <w:r w:rsidR="007E42A8" w:rsidRPr="00B358C0">
        <w:t xml:space="preserve"> of equipment in website section 'Tip/</w:t>
      </w:r>
      <w:proofErr w:type="spellStart"/>
      <w:r w:rsidR="007E42A8" w:rsidRPr="00B358C0">
        <w:t>Proizvodjac</w:t>
      </w:r>
      <w:proofErr w:type="spellEnd"/>
      <w:r w:rsidR="007E42A8" w:rsidRPr="00B358C0">
        <w:t xml:space="preserve"> </w:t>
      </w:r>
      <w:proofErr w:type="spellStart"/>
      <w:r w:rsidR="007E42A8" w:rsidRPr="00B358C0">
        <w:t>opreme</w:t>
      </w:r>
      <w:proofErr w:type="spellEnd"/>
      <w:r w:rsidR="007E42A8" w:rsidRPr="00B358C0">
        <w:t>'</w:t>
      </w:r>
      <w:r w:rsidR="007E42A8">
        <w:t xml:space="preserve"> using irregular characters (@, /, &amp;)</w:t>
      </w:r>
      <w:r w:rsidR="007E42A8" w:rsidRPr="00B358C0">
        <w:t>.</w:t>
      </w:r>
    </w:p>
    <w:p w:rsidR="00FA2073" w:rsidRDefault="00FA2073" w:rsidP="00FA2073">
      <w:r w:rsidRPr="007E42A8">
        <w:rPr>
          <w:b/>
        </w:rPr>
        <w:t>Steps</w:t>
      </w:r>
      <w:r w:rsidRPr="007E42A8">
        <w:t>:</w:t>
      </w:r>
    </w:p>
    <w:p w:rsidR="007E42A8" w:rsidRDefault="007E42A8" w:rsidP="007E42A8">
      <w:r>
        <w:t>1. Login using correct username and password of admin profile</w:t>
      </w:r>
    </w:p>
    <w:p w:rsidR="007E42A8" w:rsidRDefault="007E42A8" w:rsidP="007E42A8">
      <w:r>
        <w:t>2. Click button ‘</w:t>
      </w:r>
      <w:proofErr w:type="spellStart"/>
      <w:r>
        <w:t>Prijava</w:t>
      </w:r>
      <w:proofErr w:type="spellEnd"/>
      <w:r>
        <w:t>’</w:t>
      </w:r>
    </w:p>
    <w:p w:rsidR="007E42A8" w:rsidRDefault="007E42A8" w:rsidP="007E42A8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7E42A8" w:rsidRDefault="007E42A8" w:rsidP="007E42A8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proizvodjaca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7E42A8" w:rsidRDefault="007E42A8" w:rsidP="007E42A8">
      <w:r>
        <w:t>5. Choose field ‘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 and enter type using irregular characters (@</w:t>
      </w:r>
      <w:proofErr w:type="spellStart"/>
      <w:r>
        <w:t>cer</w:t>
      </w:r>
      <w:proofErr w:type="spellEnd"/>
      <w:r>
        <w:t>)</w:t>
      </w:r>
    </w:p>
    <w:p w:rsidR="007E42A8" w:rsidRPr="007E42A8" w:rsidRDefault="007E42A8" w:rsidP="007E42A8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7E42A8" w:rsidRDefault="00FA2073" w:rsidP="00FA2073">
      <w:r w:rsidRPr="007E42A8">
        <w:rPr>
          <w:b/>
        </w:rPr>
        <w:t>Actual result</w:t>
      </w:r>
      <w:r w:rsidRPr="007E42A8">
        <w:t xml:space="preserve">: </w:t>
      </w:r>
      <w:r w:rsidR="007E42A8">
        <w:t xml:space="preserve">Admin can register new equipment brand using irregular characters. </w:t>
      </w:r>
    </w:p>
    <w:p w:rsidR="00FA2073" w:rsidRPr="007E42A8" w:rsidRDefault="00FA2073" w:rsidP="007E42A8">
      <w:r w:rsidRPr="007E42A8">
        <w:rPr>
          <w:b/>
        </w:rPr>
        <w:t>Expected result</w:t>
      </w:r>
      <w:r w:rsidRPr="007E42A8">
        <w:t>:</w:t>
      </w:r>
      <w:r w:rsidR="007E42A8">
        <w:t xml:space="preserve"> Website issues alert to user that demands entry of equipment brand which does not contain irregular characters.</w:t>
      </w:r>
    </w:p>
    <w:p w:rsidR="00FA2073" w:rsidRPr="007E42A8" w:rsidRDefault="00FA2073" w:rsidP="00FA2073">
      <w:pPr>
        <w:rPr>
          <w:b/>
          <w:color w:val="FF0000"/>
        </w:rPr>
      </w:pPr>
      <w:r w:rsidRPr="007E42A8">
        <w:rPr>
          <w:b/>
        </w:rPr>
        <w:t>Testing status</w:t>
      </w:r>
      <w:r w:rsidRPr="007E42A8">
        <w:t>:</w:t>
      </w:r>
      <w:r w:rsidR="007E42A8">
        <w:t xml:space="preserve"> </w:t>
      </w:r>
      <w:r w:rsidR="007E42A8">
        <w:rPr>
          <w:b/>
          <w:color w:val="FF0000"/>
        </w:rPr>
        <w:t>FAIL</w:t>
      </w:r>
    </w:p>
    <w:p w:rsidR="00FA2073" w:rsidRDefault="00FA2073" w:rsidP="007E42A8">
      <w:r w:rsidRPr="007E42A8">
        <w:rPr>
          <w:b/>
        </w:rPr>
        <w:t>Issue</w:t>
      </w:r>
      <w:r w:rsidRPr="007E42A8">
        <w:t xml:space="preserve">: </w:t>
      </w:r>
      <w:r w:rsidR="007E42A8">
        <w:t>Website should warn user about usage of irregular characters and demand entry of name with regular ones.</w:t>
      </w:r>
    </w:p>
    <w:p w:rsidR="007E42A8" w:rsidRPr="007E42A8" w:rsidRDefault="007E42A8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6955C6" w:rsidRPr="006955C6">
        <w:t>https://ufile.io/gy3m0cou</w:t>
      </w:r>
      <w:bookmarkStart w:id="0" w:name="_GoBack"/>
      <w:bookmarkEnd w:id="0"/>
    </w:p>
    <w:p w:rsidR="00FA2073" w:rsidRPr="007E42A8" w:rsidRDefault="00FA2073"/>
    <w:sectPr w:rsidR="00FA2073" w:rsidRPr="007E42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A8"/>
    <w:rsid w:val="00082D25"/>
    <w:rsid w:val="001A0B90"/>
    <w:rsid w:val="00356899"/>
    <w:rsid w:val="006955C6"/>
    <w:rsid w:val="006E3994"/>
    <w:rsid w:val="007E42A8"/>
    <w:rsid w:val="00927EC2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98D28-0842-4704-818C-00FA74F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2022-07-04T13:08:00Z</dcterms:created>
  <dcterms:modified xsi:type="dcterms:W3CDTF">2022-07-10T11:07:00Z</dcterms:modified>
</cp:coreProperties>
</file>